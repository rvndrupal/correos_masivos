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E2" w:rsidRPr="00793DA1" w:rsidRDefault="005147E2" w:rsidP="005147E2">
      <w:pPr>
        <w:pStyle w:val="Ttulo3"/>
        <w:rPr>
          <w:rFonts w:cs="Arial"/>
          <w:sz w:val="22"/>
        </w:rPr>
      </w:pPr>
    </w:p>
    <w:p w:rsidR="00250150" w:rsidRDefault="00250150" w:rsidP="00793DA1">
      <w:pPr>
        <w:spacing w:before="0"/>
        <w:ind w:left="0"/>
        <w:rPr>
          <w:b/>
        </w:rPr>
      </w:pPr>
    </w:p>
    <w:p w:rsidR="00793DA1" w:rsidRDefault="00793DA1" w:rsidP="00793DA1">
      <w:pPr>
        <w:spacing w:before="0"/>
        <w:ind w:left="0"/>
        <w:rPr>
          <w:b/>
        </w:rPr>
      </w:pPr>
    </w:p>
    <w:p w:rsidR="00793DA1" w:rsidRDefault="00793DA1" w:rsidP="00793DA1">
      <w:pPr>
        <w:spacing w:before="0"/>
        <w:ind w:left="0"/>
        <w:rPr>
          <w:b/>
        </w:rPr>
      </w:pPr>
    </w:p>
    <w:p w:rsidR="00793DA1" w:rsidRDefault="00793DA1" w:rsidP="00793DA1">
      <w:pPr>
        <w:spacing w:before="0"/>
        <w:ind w:left="0"/>
        <w:rPr>
          <w:b/>
        </w:rPr>
      </w:pPr>
    </w:p>
    <w:p w:rsidR="00793DA1" w:rsidRDefault="00793DA1" w:rsidP="00793DA1">
      <w:pPr>
        <w:spacing w:before="0"/>
        <w:ind w:left="0"/>
        <w:rPr>
          <w:b/>
        </w:rPr>
      </w:pPr>
    </w:p>
    <w:p w:rsidR="00793DA1" w:rsidRDefault="00793DA1" w:rsidP="00793DA1">
      <w:pPr>
        <w:spacing w:before="0"/>
        <w:ind w:left="0"/>
        <w:rPr>
          <w:b/>
        </w:rPr>
      </w:pPr>
    </w:p>
    <w:p w:rsidR="00793DA1" w:rsidRPr="00793DA1" w:rsidRDefault="00793DA1" w:rsidP="00793DA1">
      <w:pPr>
        <w:spacing w:before="0"/>
        <w:ind w:left="0"/>
        <w:rPr>
          <w:b/>
        </w:rPr>
      </w:pPr>
    </w:p>
    <w:p w:rsidR="00250150" w:rsidRPr="00793DA1" w:rsidRDefault="00250150" w:rsidP="00793DA1">
      <w:pPr>
        <w:spacing w:before="0"/>
        <w:jc w:val="right"/>
        <w:rPr>
          <w:b/>
        </w:rPr>
      </w:pPr>
    </w:p>
    <w:p w:rsidR="00250150" w:rsidRPr="00793DA1" w:rsidRDefault="00250150" w:rsidP="00793DA1">
      <w:pPr>
        <w:pStyle w:val="Ttulo3"/>
        <w:spacing w:before="0" w:line="240" w:lineRule="auto"/>
        <w:rPr>
          <w:rFonts w:cs="Arial"/>
          <w:sz w:val="22"/>
        </w:rPr>
      </w:pPr>
    </w:p>
    <w:p w:rsidR="00250150" w:rsidRDefault="003D5B67" w:rsidP="00793DA1">
      <w:pPr>
        <w:pStyle w:val="Comentarios"/>
        <w:spacing w:before="0"/>
        <w:jc w:val="right"/>
        <w:rPr>
          <w:b/>
          <w:color w:val="000000" w:themeColor="text1"/>
        </w:rPr>
      </w:pPr>
      <w:r w:rsidRPr="00793DA1">
        <w:t xml:space="preserve"> </w:t>
      </w:r>
      <w:r w:rsidR="00250150" w:rsidRPr="00793DA1">
        <w:t xml:space="preserve"> </w:t>
      </w:r>
      <w:r w:rsidR="00B144A4">
        <w:rPr>
          <w:b/>
          <w:color w:val="000000" w:themeColor="text1"/>
        </w:rPr>
        <w:t>HOMOLOGACIÓN</w:t>
      </w:r>
    </w:p>
    <w:p w:rsidR="00793DA1" w:rsidRDefault="00793DA1" w:rsidP="00793DA1">
      <w:pPr>
        <w:pStyle w:val="Comentarios"/>
        <w:spacing w:before="0"/>
        <w:jc w:val="right"/>
        <w:rPr>
          <w:b/>
          <w:color w:val="000000" w:themeColor="text1"/>
        </w:rPr>
      </w:pPr>
    </w:p>
    <w:p w:rsidR="00793DA1" w:rsidRPr="00793DA1" w:rsidRDefault="00793DA1" w:rsidP="00793DA1">
      <w:pPr>
        <w:pStyle w:val="Comentarios"/>
        <w:spacing w:before="0"/>
        <w:jc w:val="right"/>
        <w:rPr>
          <w:color w:val="000000" w:themeColor="text1"/>
        </w:rPr>
      </w:pPr>
    </w:p>
    <w:p w:rsidR="00250150" w:rsidRPr="00793DA1" w:rsidRDefault="00982DBD" w:rsidP="00793DA1">
      <w:pPr>
        <w:pStyle w:val="Comentarios"/>
        <w:spacing w:before="0"/>
        <w:jc w:val="right"/>
        <w:rPr>
          <w:b/>
          <w:color w:val="auto"/>
        </w:rPr>
      </w:pPr>
      <w:r w:rsidRPr="00793DA1">
        <w:rPr>
          <w:b/>
          <w:color w:val="auto"/>
        </w:rPr>
        <w:t>Manual Técnico de la Solución Tecnológica</w:t>
      </w:r>
    </w:p>
    <w:p w:rsidR="00250150" w:rsidRDefault="00250150" w:rsidP="00793DA1">
      <w:pPr>
        <w:pStyle w:val="Ttulo4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793DA1" w:rsidRDefault="003D5B67" w:rsidP="00793DA1">
      <w:pPr>
        <w:pStyle w:val="Comentarios"/>
        <w:spacing w:before="0"/>
        <w:jc w:val="right"/>
        <w:rPr>
          <w:b/>
          <w:color w:val="000000" w:themeColor="text1"/>
        </w:rPr>
      </w:pPr>
      <w:r w:rsidRPr="00793DA1">
        <w:t xml:space="preserve"> </w:t>
      </w:r>
      <w:r w:rsidR="00250150" w:rsidRPr="00793DA1">
        <w:t xml:space="preserve"> </w:t>
      </w:r>
      <w:r w:rsidR="00250150" w:rsidRPr="00793DA1">
        <w:rPr>
          <w:b/>
          <w:color w:val="000000" w:themeColor="text1"/>
        </w:rPr>
        <w:t>Versión [0.01]</w:t>
      </w:r>
    </w:p>
    <w:p w:rsidR="00250150" w:rsidRDefault="00250150" w:rsidP="00793DA1">
      <w:pPr>
        <w:pStyle w:val="Ttulo5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793DA1" w:rsidRDefault="003D5B67" w:rsidP="00793DA1">
      <w:pPr>
        <w:pStyle w:val="Comentarios"/>
        <w:spacing w:before="0"/>
        <w:jc w:val="right"/>
        <w:rPr>
          <w:b/>
          <w:color w:val="000000" w:themeColor="text1"/>
        </w:rPr>
      </w:pPr>
      <w:r w:rsidRPr="00793DA1">
        <w:t xml:space="preserve"> </w:t>
      </w:r>
      <w:r w:rsidR="00250150" w:rsidRPr="00793DA1">
        <w:t xml:space="preserve"> </w:t>
      </w:r>
      <w:r w:rsidR="00250150" w:rsidRPr="00793DA1">
        <w:rPr>
          <w:b/>
          <w:color w:val="000000" w:themeColor="text1"/>
        </w:rPr>
        <w:t xml:space="preserve">Fecha </w:t>
      </w:r>
      <w:sdt>
        <w:sdtPr>
          <w:rPr>
            <w:b/>
            <w:color w:val="000000" w:themeColor="text1"/>
          </w:rPr>
          <w:id w:val="130898302"/>
          <w:placeholder>
            <w:docPart w:val="FC7B0BAA652B457993FAEC9508C2973A"/>
          </w:placeholder>
          <w:date w:fullDate="2017-07-24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44A4">
            <w:rPr>
              <w:b/>
              <w:color w:val="000000" w:themeColor="text1"/>
            </w:rPr>
            <w:t>24/07/2017</w:t>
          </w:r>
        </w:sdtContent>
      </w:sdt>
    </w:p>
    <w:p w:rsidR="00250150" w:rsidRPr="00793DA1" w:rsidRDefault="00250150" w:rsidP="00793DA1">
      <w:pPr>
        <w:spacing w:before="0"/>
      </w:pPr>
    </w:p>
    <w:p w:rsidR="009A3BE6" w:rsidRPr="00793DA1" w:rsidRDefault="00250150" w:rsidP="009A3BE6">
      <w:pPr>
        <w:pStyle w:val="Comentarios"/>
      </w:pPr>
      <w:r w:rsidRPr="00793DA1">
        <w:t>Nota: El texto mostrado en azul está incluido como una guía para el autor del documento y debe ser eliminado antes de que se publique o sustituir la información y eliminar los corchetes.</w:t>
      </w:r>
      <w:r w:rsidR="009A3BE6" w:rsidRPr="00793DA1">
        <w:t xml:space="preserve"> Al especificar el presente documento deberá sustituir los textos en azul por datos reales y borrar los ejemplos indicados en cada capítulo.</w:t>
      </w:r>
    </w:p>
    <w:p w:rsidR="009A3BE6" w:rsidRPr="00793DA1" w:rsidRDefault="009A3BE6">
      <w:pPr>
        <w:spacing w:before="0" w:after="200" w:line="276" w:lineRule="auto"/>
        <w:ind w:left="0"/>
        <w:jc w:val="left"/>
      </w:pPr>
      <w:r w:rsidRPr="00793DA1">
        <w:br w:type="page"/>
      </w:r>
    </w:p>
    <w:p w:rsidR="005147E2" w:rsidRPr="00793DA1" w:rsidRDefault="001A4C9E" w:rsidP="00DC35B3">
      <w:pPr>
        <w:pStyle w:val="Ttulo1"/>
        <w:numPr>
          <w:ilvl w:val="0"/>
          <w:numId w:val="0"/>
        </w:numPr>
        <w:spacing w:after="100"/>
        <w:ind w:left="357"/>
      </w:pPr>
      <w:r w:rsidRPr="00793DA1">
        <w:lastRenderedPageBreak/>
        <w:t>Revisiones</w:t>
      </w:r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1666"/>
        <w:gridCol w:w="1349"/>
        <w:gridCol w:w="4044"/>
        <w:gridCol w:w="3306"/>
      </w:tblGrid>
      <w:tr w:rsidR="009118A7" w:rsidRPr="00793DA1" w:rsidTr="00793DA1">
        <w:trPr>
          <w:trHeight w:val="482"/>
          <w:jc w:val="center"/>
        </w:trPr>
        <w:tc>
          <w:tcPr>
            <w:tcW w:w="166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Fecha</w:t>
            </w:r>
          </w:p>
        </w:tc>
        <w:tc>
          <w:tcPr>
            <w:tcW w:w="1349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Versión</w:t>
            </w:r>
          </w:p>
        </w:tc>
        <w:tc>
          <w:tcPr>
            <w:tcW w:w="4044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Descripción</w:t>
            </w:r>
          </w:p>
        </w:tc>
        <w:tc>
          <w:tcPr>
            <w:tcW w:w="330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Autor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sdt>
            <w:sdtPr>
              <w:rPr>
                <w:color w:val="0000FF"/>
                <w:sz w:val="22"/>
              </w:rPr>
              <w:id w:val="130898309"/>
              <w:placeholder>
                <w:docPart w:val="48753061B4294BD19C73730DD13CDE3A"/>
              </w:placeholder>
              <w:date w:fullDate="2017-07-24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9118A7" w:rsidRPr="00793DA1" w:rsidRDefault="00B14843" w:rsidP="00793DA1">
                <w:pPr>
                  <w:pStyle w:val="TextoTabla"/>
                  <w:spacing w:before="0" w:after="0"/>
                  <w:jc w:val="center"/>
                  <w:rPr>
                    <w:color w:val="0000FF"/>
                    <w:sz w:val="22"/>
                  </w:rPr>
                </w:pPr>
                <w:r>
                  <w:rPr>
                    <w:color w:val="0000FF"/>
                    <w:sz w:val="22"/>
                  </w:rPr>
                  <w:t>24/07/2017</w:t>
                </w:r>
              </w:p>
            </w:sdtContent>
          </w:sdt>
        </w:tc>
        <w:tc>
          <w:tcPr>
            <w:tcW w:w="1349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[0.01]</w:t>
            </w:r>
          </w:p>
        </w:tc>
        <w:tc>
          <w:tcPr>
            <w:tcW w:w="4044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Versión inicial</w:t>
            </w:r>
          </w:p>
        </w:tc>
        <w:tc>
          <w:tcPr>
            <w:tcW w:w="3306" w:type="dxa"/>
            <w:vAlign w:val="center"/>
          </w:tcPr>
          <w:p w:rsidR="009118A7" w:rsidRPr="00793DA1" w:rsidRDefault="00B14843" w:rsidP="00793DA1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Ing. Rodrigo Villanueva Nieto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1349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4044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30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1349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4044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30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</w:p>
        </w:tc>
      </w:tr>
    </w:tbl>
    <w:p w:rsidR="001A4C9E" w:rsidRPr="00793DA1" w:rsidRDefault="001A4C9E" w:rsidP="001A4C9E"/>
    <w:p w:rsidR="001A4C9E" w:rsidRPr="00793DA1" w:rsidRDefault="001A4C9E">
      <w:pPr>
        <w:spacing w:before="0" w:after="200" w:line="276" w:lineRule="auto"/>
        <w:ind w:left="0"/>
        <w:jc w:val="left"/>
      </w:pPr>
      <w:r w:rsidRPr="00793DA1">
        <w:br w:type="page"/>
      </w:r>
    </w:p>
    <w:p w:rsidR="00010179" w:rsidRPr="00793DA1" w:rsidRDefault="00010179" w:rsidP="00DC35B3">
      <w:pPr>
        <w:pStyle w:val="Ttulo1"/>
        <w:spacing w:after="100"/>
      </w:pPr>
      <w:bookmarkStart w:id="0" w:name="_Toc441071722"/>
      <w:bookmarkStart w:id="1" w:name="_Toc434838390"/>
      <w:r w:rsidRPr="00793DA1">
        <w:lastRenderedPageBreak/>
        <w:t>Introducción</w:t>
      </w:r>
      <w:bookmarkEnd w:id="0"/>
      <w:r w:rsidRPr="00793DA1">
        <w:t xml:space="preserve"> </w:t>
      </w:r>
    </w:p>
    <w:p w:rsidR="008D00BC" w:rsidRDefault="00B14843" w:rsidP="008D00BC">
      <w:pPr>
        <w:pStyle w:val="Comentarios"/>
        <w:spacing w:before="0"/>
        <w:ind w:left="0"/>
      </w:pPr>
      <w:r w:rsidRPr="00B14843">
        <w:t>Organización de Sanidad de los estados de toda la república</w:t>
      </w:r>
      <w:r>
        <w:t>.</w:t>
      </w:r>
    </w:p>
    <w:p w:rsidR="00B14843" w:rsidRPr="00B14843" w:rsidRDefault="00B14843" w:rsidP="008D00BC">
      <w:pPr>
        <w:pStyle w:val="Comentarios"/>
        <w:spacing w:before="0"/>
        <w:ind w:left="0"/>
        <w:rPr>
          <w:u w:val="single"/>
        </w:rPr>
      </w:pPr>
    </w:p>
    <w:p w:rsidR="009118A7" w:rsidRPr="00793DA1" w:rsidRDefault="009118A7" w:rsidP="00DC35B3">
      <w:pPr>
        <w:pStyle w:val="Ttulo1"/>
        <w:spacing w:after="100"/>
      </w:pPr>
      <w:bookmarkStart w:id="2" w:name="_Toc434838380"/>
      <w:r w:rsidRPr="00793DA1">
        <w:t>Objetivos</w:t>
      </w:r>
      <w:bookmarkEnd w:id="2"/>
    </w:p>
    <w:p w:rsidR="009118A7" w:rsidRPr="00793DA1" w:rsidRDefault="009118A7" w:rsidP="008D00BC">
      <w:pPr>
        <w:pStyle w:val="Comentarios"/>
        <w:spacing w:before="0"/>
        <w:ind w:left="0"/>
      </w:pPr>
      <w:r w:rsidRPr="00793DA1">
        <w:t>[Enlistar los objetivos generales y específicos que se cumplieron con el desarrollo del sistema.]</w:t>
      </w:r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4810"/>
        <w:gridCol w:w="5555"/>
      </w:tblGrid>
      <w:tr w:rsidR="009118A7" w:rsidRPr="00793DA1" w:rsidTr="00793DA1">
        <w:trPr>
          <w:trHeight w:val="482"/>
          <w:jc w:val="center"/>
        </w:trPr>
        <w:tc>
          <w:tcPr>
            <w:tcW w:w="478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Objetivos Generales</w:t>
            </w:r>
          </w:p>
        </w:tc>
        <w:tc>
          <w:tcPr>
            <w:tcW w:w="5528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Objetivos Específicos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4786" w:type="dxa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</w:pPr>
          </w:p>
        </w:tc>
        <w:tc>
          <w:tcPr>
            <w:tcW w:w="5528" w:type="dxa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</w:pPr>
          </w:p>
        </w:tc>
      </w:tr>
      <w:tr w:rsidR="00793DA1" w:rsidRPr="00793DA1" w:rsidTr="00793DA1">
        <w:trPr>
          <w:trHeight w:val="482"/>
          <w:jc w:val="center"/>
        </w:trPr>
        <w:tc>
          <w:tcPr>
            <w:tcW w:w="4786" w:type="dxa"/>
            <w:vAlign w:val="center"/>
          </w:tcPr>
          <w:p w:rsidR="00793DA1" w:rsidRPr="00793DA1" w:rsidRDefault="00793DA1" w:rsidP="00793DA1">
            <w:pPr>
              <w:pStyle w:val="NormalBold"/>
              <w:spacing w:before="0"/>
            </w:pPr>
          </w:p>
        </w:tc>
        <w:tc>
          <w:tcPr>
            <w:tcW w:w="5528" w:type="dxa"/>
            <w:vAlign w:val="center"/>
          </w:tcPr>
          <w:p w:rsidR="00793DA1" w:rsidRPr="00793DA1" w:rsidRDefault="00793DA1" w:rsidP="00793DA1">
            <w:pPr>
              <w:pStyle w:val="NormalBold"/>
              <w:spacing w:before="0"/>
            </w:pPr>
          </w:p>
        </w:tc>
      </w:tr>
      <w:tr w:rsidR="00793DA1" w:rsidRPr="00793DA1" w:rsidTr="00793DA1">
        <w:trPr>
          <w:trHeight w:val="482"/>
          <w:jc w:val="center"/>
        </w:trPr>
        <w:tc>
          <w:tcPr>
            <w:tcW w:w="4786" w:type="dxa"/>
            <w:vAlign w:val="center"/>
          </w:tcPr>
          <w:p w:rsidR="00793DA1" w:rsidRPr="00793DA1" w:rsidRDefault="00793DA1" w:rsidP="00793DA1">
            <w:pPr>
              <w:pStyle w:val="NormalBold"/>
              <w:spacing w:before="0"/>
            </w:pPr>
          </w:p>
        </w:tc>
        <w:tc>
          <w:tcPr>
            <w:tcW w:w="5528" w:type="dxa"/>
            <w:vAlign w:val="center"/>
          </w:tcPr>
          <w:p w:rsidR="00793DA1" w:rsidRPr="00793DA1" w:rsidRDefault="00793DA1" w:rsidP="00793DA1">
            <w:pPr>
              <w:pStyle w:val="NormalBold"/>
              <w:spacing w:before="0"/>
            </w:pPr>
          </w:p>
        </w:tc>
      </w:tr>
    </w:tbl>
    <w:p w:rsidR="009118A7" w:rsidRPr="00793DA1" w:rsidRDefault="009118A7" w:rsidP="008D00BC">
      <w:pPr>
        <w:pStyle w:val="Comentarios"/>
        <w:spacing w:before="0"/>
        <w:ind w:left="0"/>
      </w:pPr>
    </w:p>
    <w:p w:rsidR="00010179" w:rsidRPr="00793DA1" w:rsidRDefault="00010179" w:rsidP="00DC35B3">
      <w:pPr>
        <w:pStyle w:val="Ttulo1"/>
        <w:spacing w:after="100"/>
      </w:pPr>
      <w:bookmarkStart w:id="3" w:name="_Toc441071723"/>
      <w:r w:rsidRPr="00793DA1">
        <w:t>Prerrequisitos</w:t>
      </w:r>
      <w:bookmarkEnd w:id="3"/>
    </w:p>
    <w:p w:rsidR="009118A7" w:rsidRDefault="003C65C7" w:rsidP="003C65C7">
      <w:pPr>
        <w:pStyle w:val="Prrafodelista"/>
        <w:numPr>
          <w:ilvl w:val="0"/>
          <w:numId w:val="28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proofErr w:type="spellStart"/>
      <w:r w:rsidRPr="003C65C7">
        <w:rPr>
          <w:rFonts w:eastAsiaTheme="majorEastAsia" w:cstheme="majorBidi"/>
          <w:b/>
          <w:bCs/>
          <w:sz w:val="24"/>
          <w:szCs w:val="28"/>
        </w:rPr>
        <w:t>Cms</w:t>
      </w:r>
      <w:proofErr w:type="spellEnd"/>
      <w:r w:rsidRPr="003C65C7">
        <w:rPr>
          <w:rFonts w:eastAsiaTheme="majorEastAsia" w:cstheme="majorBidi"/>
          <w:b/>
          <w:bCs/>
          <w:sz w:val="24"/>
          <w:szCs w:val="28"/>
        </w:rPr>
        <w:t xml:space="preserve"> </w:t>
      </w:r>
      <w:proofErr w:type="spellStart"/>
      <w:r w:rsidRPr="003C65C7">
        <w:rPr>
          <w:rFonts w:eastAsiaTheme="majorEastAsia" w:cstheme="majorBidi"/>
          <w:b/>
          <w:bCs/>
          <w:sz w:val="24"/>
          <w:szCs w:val="28"/>
        </w:rPr>
        <w:t>Drupal</w:t>
      </w:r>
      <w:proofErr w:type="spellEnd"/>
      <w:r w:rsidRPr="003C65C7">
        <w:rPr>
          <w:rFonts w:eastAsiaTheme="majorEastAsia" w:cstheme="majorBidi"/>
          <w:b/>
          <w:bCs/>
          <w:sz w:val="24"/>
          <w:szCs w:val="28"/>
        </w:rPr>
        <w:t xml:space="preserve"> versión 7</w:t>
      </w:r>
    </w:p>
    <w:p w:rsidR="003C65C7" w:rsidRDefault="003C65C7" w:rsidP="003C65C7">
      <w:pPr>
        <w:pStyle w:val="Prrafodelista"/>
        <w:numPr>
          <w:ilvl w:val="0"/>
          <w:numId w:val="28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Bases de datos con el gestor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Mysql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3C65C7" w:rsidRDefault="003C65C7" w:rsidP="003C65C7">
      <w:pPr>
        <w:pStyle w:val="Prrafodelista"/>
        <w:numPr>
          <w:ilvl w:val="0"/>
          <w:numId w:val="28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proofErr w:type="spellStart"/>
      <w:r>
        <w:rPr>
          <w:rFonts w:eastAsiaTheme="majorEastAsia" w:cstheme="majorBidi"/>
          <w:b/>
          <w:bCs/>
          <w:sz w:val="24"/>
          <w:szCs w:val="28"/>
        </w:rPr>
        <w:t>Servidore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en Linux.</w:t>
      </w:r>
    </w:p>
    <w:p w:rsidR="003C65C7" w:rsidRDefault="003C65C7" w:rsidP="003C65C7">
      <w:pPr>
        <w:pStyle w:val="Prrafodelista"/>
        <w:numPr>
          <w:ilvl w:val="0"/>
          <w:numId w:val="28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Programación en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Php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,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Jquery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,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css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y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3C65C7" w:rsidRPr="003C65C7" w:rsidRDefault="003C65C7" w:rsidP="003C65C7">
      <w:pPr>
        <w:pStyle w:val="Prrafodelista"/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9118A7" w:rsidRPr="00793DA1" w:rsidRDefault="009118A7" w:rsidP="009118A7">
      <w:pPr>
        <w:spacing w:before="0"/>
        <w:ind w:left="0"/>
        <w:jc w:val="left"/>
        <w:rPr>
          <w:color w:val="0000FF"/>
        </w:rPr>
      </w:pPr>
    </w:p>
    <w:p w:rsidR="009118A7" w:rsidRPr="00793DA1" w:rsidRDefault="009118A7" w:rsidP="00DC35B3">
      <w:pPr>
        <w:pStyle w:val="Ttulo1"/>
        <w:spacing w:after="100"/>
      </w:pPr>
      <w:bookmarkStart w:id="4" w:name="_Toc434838381"/>
      <w:r w:rsidRPr="00793DA1">
        <w:t>Componentes</w:t>
      </w:r>
      <w:bookmarkEnd w:id="4"/>
    </w:p>
    <w:p w:rsidR="009118A7" w:rsidRPr="00793DA1" w:rsidRDefault="009118A7" w:rsidP="00FE1475">
      <w:pPr>
        <w:pStyle w:val="Comentarios"/>
        <w:spacing w:before="0"/>
      </w:pPr>
      <w:r w:rsidRPr="00793DA1">
        <w:t>[Describir las características de la plataforma que utiliza la solución. Componentes que maneja.]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79"/>
        <w:gridCol w:w="2814"/>
        <w:gridCol w:w="2392"/>
        <w:gridCol w:w="2380"/>
      </w:tblGrid>
      <w:tr w:rsidR="009118A7" w:rsidRPr="00793DA1" w:rsidTr="00793DA1">
        <w:trPr>
          <w:trHeight w:val="482"/>
          <w:jc w:val="center"/>
        </w:trPr>
        <w:tc>
          <w:tcPr>
            <w:tcW w:w="1340" w:type="pct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Componente</w:t>
            </w:r>
          </w:p>
        </w:tc>
        <w:tc>
          <w:tcPr>
            <w:tcW w:w="1357" w:type="pct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Descripción</w:t>
            </w:r>
          </w:p>
        </w:tc>
        <w:tc>
          <w:tcPr>
            <w:tcW w:w="1154" w:type="pct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Proveedor</w:t>
            </w:r>
          </w:p>
        </w:tc>
        <w:tc>
          <w:tcPr>
            <w:tcW w:w="1148" w:type="pct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Versión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340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Cms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Drupal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357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de contenidos </w:t>
            </w:r>
            <w:proofErr w:type="spellStart"/>
            <w:r>
              <w:rPr>
                <w:sz w:val="22"/>
              </w:rPr>
              <w:t>Drupal</w:t>
            </w:r>
            <w:proofErr w:type="spellEnd"/>
          </w:p>
        </w:tc>
        <w:tc>
          <w:tcPr>
            <w:tcW w:w="1154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Software Libre</w:t>
            </w:r>
          </w:p>
        </w:tc>
        <w:tc>
          <w:tcPr>
            <w:tcW w:w="1148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340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</w:t>
            </w:r>
            <w:proofErr w:type="spellStart"/>
            <w:r>
              <w:rPr>
                <w:sz w:val="22"/>
              </w:rPr>
              <w:t>Mysql</w:t>
            </w:r>
            <w:proofErr w:type="spellEnd"/>
          </w:p>
        </w:tc>
        <w:tc>
          <w:tcPr>
            <w:tcW w:w="1357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Gestor de Bases de Datos</w:t>
            </w:r>
          </w:p>
        </w:tc>
        <w:tc>
          <w:tcPr>
            <w:tcW w:w="1154" w:type="pct"/>
            <w:vAlign w:val="center"/>
          </w:tcPr>
          <w:p w:rsidR="009118A7" w:rsidRPr="00793DA1" w:rsidRDefault="003C65C7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Software Libre</w:t>
            </w:r>
          </w:p>
        </w:tc>
        <w:tc>
          <w:tcPr>
            <w:tcW w:w="1148" w:type="pct"/>
            <w:vAlign w:val="center"/>
          </w:tcPr>
          <w:p w:rsidR="009118A7" w:rsidRPr="00793DA1" w:rsidRDefault="007C6783" w:rsidP="00793DA1">
            <w:pPr>
              <w:pStyle w:val="TextoTabla"/>
              <w:spacing w:before="0" w:after="0"/>
              <w:jc w:val="center"/>
              <w:rPr>
                <w:sz w:val="22"/>
              </w:rPr>
            </w:pPr>
            <w:r w:rsidRPr="007C6783">
              <w:rPr>
                <w:sz w:val="22"/>
              </w:rPr>
              <w:t>Versión del servidor: 5.6.36</w:t>
            </w:r>
          </w:p>
        </w:tc>
      </w:tr>
      <w:tr w:rsidR="00793DA1" w:rsidRPr="00793DA1" w:rsidTr="00793DA1">
        <w:trPr>
          <w:trHeight w:val="482"/>
          <w:jc w:val="center"/>
        </w:trPr>
        <w:tc>
          <w:tcPr>
            <w:tcW w:w="1340" w:type="pct"/>
            <w:vAlign w:val="center"/>
          </w:tcPr>
          <w:p w:rsidR="00793DA1" w:rsidRPr="00793DA1" w:rsidRDefault="007C6783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Servidor Linux</w:t>
            </w:r>
          </w:p>
        </w:tc>
        <w:tc>
          <w:tcPr>
            <w:tcW w:w="1357" w:type="pct"/>
            <w:vAlign w:val="center"/>
          </w:tcPr>
          <w:p w:rsidR="00793DA1" w:rsidRPr="00793DA1" w:rsidRDefault="007C6783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Sistema operativo</w:t>
            </w:r>
          </w:p>
        </w:tc>
        <w:tc>
          <w:tcPr>
            <w:tcW w:w="1154" w:type="pct"/>
            <w:vAlign w:val="center"/>
          </w:tcPr>
          <w:p w:rsidR="00793DA1" w:rsidRPr="00793DA1" w:rsidRDefault="007C6783" w:rsidP="00793DA1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Software Libre</w:t>
            </w:r>
          </w:p>
        </w:tc>
        <w:tc>
          <w:tcPr>
            <w:tcW w:w="1148" w:type="pct"/>
            <w:vAlign w:val="center"/>
          </w:tcPr>
          <w:p w:rsidR="00793DA1" w:rsidRPr="007C6783" w:rsidRDefault="00793DA1" w:rsidP="00793DA1">
            <w:pPr>
              <w:pStyle w:val="TextoTabla"/>
              <w:spacing w:before="0" w:after="0"/>
              <w:jc w:val="center"/>
              <w:rPr>
                <w:sz w:val="22"/>
                <w:u w:val="single"/>
              </w:rPr>
            </w:pPr>
          </w:p>
        </w:tc>
      </w:tr>
    </w:tbl>
    <w:p w:rsidR="008D00BC" w:rsidRDefault="008D00BC" w:rsidP="008D00BC">
      <w:pPr>
        <w:spacing w:before="0"/>
      </w:pPr>
      <w:bookmarkStart w:id="5" w:name="_Toc434838382"/>
    </w:p>
    <w:p w:rsidR="009118A7" w:rsidRPr="00793DA1" w:rsidRDefault="009118A7" w:rsidP="00DC35B3">
      <w:pPr>
        <w:pStyle w:val="Ttulo1"/>
        <w:spacing w:after="100"/>
      </w:pPr>
      <w:r w:rsidRPr="00793DA1">
        <w:lastRenderedPageBreak/>
        <w:t>Respaldo</w:t>
      </w:r>
      <w:bookmarkEnd w:id="5"/>
    </w:p>
    <w:p w:rsidR="009118A7" w:rsidRPr="00404476" w:rsidRDefault="00823000" w:rsidP="00FF2AE9">
      <w:pPr>
        <w:pStyle w:val="Ttulo1"/>
        <w:numPr>
          <w:ilvl w:val="0"/>
          <w:numId w:val="31"/>
        </w:numPr>
        <w:spacing w:after="100"/>
      </w:pPr>
      <w:r w:rsidRPr="00404476">
        <w:t xml:space="preserve">Entrar al servidor por </w:t>
      </w:r>
      <w:proofErr w:type="spellStart"/>
      <w:r w:rsidRPr="00404476">
        <w:t>filezilla</w:t>
      </w:r>
      <w:proofErr w:type="spellEnd"/>
      <w:r w:rsidRPr="00404476">
        <w:t xml:space="preserve"> entrar </w:t>
      </w:r>
      <w:proofErr w:type="spellStart"/>
      <w:r w:rsidRPr="00404476">
        <w:t>login</w:t>
      </w:r>
      <w:proofErr w:type="spellEnd"/>
      <w:r w:rsidRPr="00404476">
        <w:t>.</w:t>
      </w:r>
    </w:p>
    <w:p w:rsidR="00823000" w:rsidRDefault="00823000" w:rsidP="00823000">
      <w:pPr>
        <w:pStyle w:val="Prrafodelista"/>
        <w:spacing w:before="0"/>
        <w:jc w:val="left"/>
        <w:rPr>
          <w:color w:val="0000FF"/>
        </w:rPr>
      </w:pPr>
      <w:r>
        <w:rPr>
          <w:noProof/>
          <w:color w:val="0000FF"/>
          <w:lang w:eastAsia="es-MX"/>
        </w:rPr>
        <w:drawing>
          <wp:inline distT="0" distB="0" distL="0" distR="0" wp14:anchorId="1E5D3846" wp14:editId="79448D2D">
            <wp:extent cx="4899804" cy="27825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ZZI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27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A1" w:rsidRPr="00404476" w:rsidRDefault="00B021A1" w:rsidP="00FF2AE9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 w:rsidRPr="00404476">
        <w:rPr>
          <w:rFonts w:eastAsiaTheme="majorEastAsia" w:cstheme="majorBidi"/>
          <w:b/>
          <w:bCs/>
          <w:sz w:val="24"/>
          <w:szCs w:val="28"/>
        </w:rPr>
        <w:t>Ir a la siguiente ruta.    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var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 w:rsidR="00404476" w:rsidRPr="00404476">
        <w:rPr>
          <w:rFonts w:eastAsiaTheme="majorEastAsia" w:cstheme="majorBidi"/>
          <w:b/>
          <w:bCs/>
          <w:sz w:val="24"/>
          <w:szCs w:val="28"/>
        </w:rPr>
        <w:t xml:space="preserve">, copiar la carpeta que </w:t>
      </w:r>
      <w:r w:rsidR="00FF2AE9">
        <w:rPr>
          <w:rFonts w:eastAsiaTheme="majorEastAsia" w:cstheme="majorBidi"/>
          <w:b/>
          <w:bCs/>
          <w:sz w:val="24"/>
          <w:szCs w:val="28"/>
        </w:rPr>
        <w:t xml:space="preserve">dice </w:t>
      </w:r>
      <w:proofErr w:type="spellStart"/>
      <w:r w:rsidR="00FF2AE9"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 w:rsidR="00FF2AE9">
        <w:rPr>
          <w:rFonts w:eastAsiaTheme="majorEastAsia" w:cstheme="majorBidi"/>
          <w:b/>
          <w:bCs/>
          <w:sz w:val="24"/>
          <w:szCs w:val="28"/>
        </w:rPr>
        <w:t xml:space="preserve"> </w:t>
      </w:r>
      <w:r w:rsidR="00404476" w:rsidRPr="00404476">
        <w:rPr>
          <w:rFonts w:eastAsiaTheme="majorEastAsia" w:cstheme="majorBidi"/>
          <w:b/>
          <w:bCs/>
          <w:sz w:val="24"/>
          <w:szCs w:val="28"/>
        </w:rPr>
        <w:t>contienen todos los archivos del sistema.</w:t>
      </w:r>
    </w:p>
    <w:p w:rsidR="00404476" w:rsidRPr="00404476" w:rsidRDefault="00404476" w:rsidP="00B021A1">
      <w:pPr>
        <w:pStyle w:val="Prrafodelista"/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404476" w:rsidRDefault="00404476" w:rsidP="00B021A1">
      <w:pPr>
        <w:pStyle w:val="Prrafodelista"/>
        <w:spacing w:before="0"/>
        <w:jc w:val="left"/>
        <w:rPr>
          <w:color w:val="0000FF"/>
        </w:rPr>
      </w:pPr>
      <w:r>
        <w:rPr>
          <w:noProof/>
          <w:color w:val="0000FF"/>
          <w:lang w:eastAsia="es-MX"/>
        </w:rPr>
        <w:drawing>
          <wp:inline distT="0" distB="0" distL="0" distR="0" wp14:anchorId="55E8ED95" wp14:editId="63EF5F3E">
            <wp:extent cx="5745193" cy="2751036"/>
            <wp:effectExtent l="0" t="0" r="825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22" cy="27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3F" w:rsidRDefault="00F8153F" w:rsidP="00B021A1">
      <w:pPr>
        <w:pStyle w:val="Prrafodelista"/>
        <w:spacing w:before="0"/>
        <w:jc w:val="left"/>
        <w:rPr>
          <w:color w:val="0000FF"/>
        </w:rPr>
      </w:pPr>
    </w:p>
    <w:p w:rsidR="00240BC7" w:rsidRPr="00B021A1" w:rsidRDefault="00240BC7" w:rsidP="00B021A1">
      <w:pPr>
        <w:pStyle w:val="Prrafodelista"/>
        <w:spacing w:before="0"/>
        <w:jc w:val="left"/>
        <w:rPr>
          <w:color w:val="0000FF"/>
        </w:rPr>
      </w:pPr>
    </w:p>
    <w:p w:rsidR="009118A7" w:rsidRDefault="009118A7" w:rsidP="009118A7">
      <w:pPr>
        <w:spacing w:before="0"/>
        <w:ind w:left="0"/>
        <w:jc w:val="left"/>
        <w:rPr>
          <w:color w:val="0000FF"/>
        </w:rPr>
      </w:pPr>
    </w:p>
    <w:p w:rsidR="00F8153F" w:rsidRDefault="00F174B9" w:rsidP="00F8153F">
      <w:pPr>
        <w:pStyle w:val="Ttulo1"/>
        <w:spacing w:after="100"/>
      </w:pPr>
      <w:bookmarkStart w:id="6" w:name="_Toc441071724"/>
      <w:r>
        <w:lastRenderedPageBreak/>
        <w:t>Servicios t</w:t>
      </w:r>
      <w:r w:rsidR="00010179" w:rsidRPr="00793DA1">
        <w:t>ransversales</w:t>
      </w:r>
      <w:bookmarkEnd w:id="6"/>
    </w:p>
    <w:p w:rsidR="00F8153F" w:rsidRDefault="00F8153F" w:rsidP="00F8153F">
      <w:r>
        <w:t>No Aplica.</w:t>
      </w:r>
    </w:p>
    <w:p w:rsidR="00F8153F" w:rsidRDefault="00F8153F" w:rsidP="00F8153F"/>
    <w:p w:rsidR="00F8153F" w:rsidRPr="00F8153F" w:rsidRDefault="00F8153F" w:rsidP="00F8153F"/>
    <w:p w:rsidR="00A92D5B" w:rsidRPr="00F174B9" w:rsidRDefault="00A92D5B" w:rsidP="00DC35B3">
      <w:pPr>
        <w:pStyle w:val="Ttulo1"/>
        <w:spacing w:after="100"/>
      </w:pPr>
      <w:bookmarkStart w:id="7" w:name="_Toc434838383"/>
      <w:r w:rsidRPr="00F174B9">
        <w:t>Instalación</w:t>
      </w:r>
      <w:bookmarkEnd w:id="7"/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  <w:bookmarkStart w:id="8" w:name="_Toc434838384"/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Cs w:val="24"/>
        </w:rPr>
      </w:pPr>
    </w:p>
    <w:p w:rsidR="00A92D5B" w:rsidRPr="00F174B9" w:rsidRDefault="00A92D5B" w:rsidP="00DC35B3">
      <w:pPr>
        <w:pStyle w:val="Subttulo"/>
        <w:spacing w:before="0" w:after="100"/>
        <w:ind w:left="357" w:hanging="357"/>
      </w:pPr>
      <w:r w:rsidRPr="00F174B9">
        <w:t>Requerimientos de instalación</w:t>
      </w:r>
      <w:bookmarkEnd w:id="8"/>
    </w:p>
    <w:p w:rsidR="00A92D5B" w:rsidRPr="00793DA1" w:rsidRDefault="00A92D5B" w:rsidP="008D00BC">
      <w:pPr>
        <w:pStyle w:val="Comentarios"/>
        <w:spacing w:before="0"/>
        <w:ind w:left="0"/>
      </w:pPr>
      <w:r w:rsidRPr="00793DA1">
        <w:t>[Enlistar los requerimientos mínimos tanto de software como hardware, que son necesarios para instalar el sistema]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5"/>
        <w:gridCol w:w="7900"/>
      </w:tblGrid>
      <w:tr w:rsidR="00A92D5B" w:rsidRPr="00793DA1" w:rsidTr="00F174B9">
        <w:trPr>
          <w:trHeight w:val="482"/>
          <w:jc w:val="center"/>
        </w:trPr>
        <w:tc>
          <w:tcPr>
            <w:tcW w:w="1189" w:type="pct"/>
            <w:shd w:val="clear" w:color="auto" w:fill="A6A6A6" w:themeFill="background1" w:themeFillShade="A6"/>
            <w:vAlign w:val="center"/>
          </w:tcPr>
          <w:p w:rsidR="00A92D5B" w:rsidRPr="00793DA1" w:rsidRDefault="00A92D5B" w:rsidP="00F174B9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Componente</w:t>
            </w:r>
          </w:p>
        </w:tc>
        <w:tc>
          <w:tcPr>
            <w:tcW w:w="3811" w:type="pct"/>
            <w:shd w:val="clear" w:color="auto" w:fill="A6A6A6" w:themeFill="background1" w:themeFillShade="A6"/>
            <w:vAlign w:val="center"/>
          </w:tcPr>
          <w:p w:rsidR="00A92D5B" w:rsidRPr="00793DA1" w:rsidRDefault="00A92D5B" w:rsidP="00F174B9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Requerimientos</w:t>
            </w:r>
          </w:p>
        </w:tc>
      </w:tr>
      <w:tr w:rsidR="00A92D5B" w:rsidRPr="00793DA1" w:rsidTr="00F174B9">
        <w:trPr>
          <w:trHeight w:val="482"/>
          <w:jc w:val="center"/>
        </w:trPr>
        <w:tc>
          <w:tcPr>
            <w:tcW w:w="1189" w:type="pct"/>
            <w:vAlign w:val="center"/>
          </w:tcPr>
          <w:p w:rsidR="00A92D5B" w:rsidRPr="00793DA1" w:rsidRDefault="00D244C5" w:rsidP="00F174B9">
            <w:pPr>
              <w:pStyle w:val="TextoTabla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Gestor de Bases de Datos </w:t>
            </w:r>
            <w:proofErr w:type="spellStart"/>
            <w:r>
              <w:rPr>
                <w:sz w:val="22"/>
              </w:rPr>
              <w:t>Mysql</w:t>
            </w:r>
            <w:proofErr w:type="spellEnd"/>
          </w:p>
        </w:tc>
        <w:tc>
          <w:tcPr>
            <w:tcW w:w="3811" w:type="pct"/>
            <w:vAlign w:val="center"/>
          </w:tcPr>
          <w:p w:rsidR="00A92D5B" w:rsidRPr="00793DA1" w:rsidRDefault="0006599B" w:rsidP="00F174B9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</w:t>
            </w:r>
            <w:proofErr w:type="spellStart"/>
            <w:r>
              <w:rPr>
                <w:sz w:val="22"/>
              </w:rPr>
              <w:t>mysql</w:t>
            </w:r>
            <w:proofErr w:type="spellEnd"/>
            <w:r>
              <w:rPr>
                <w:sz w:val="22"/>
              </w:rPr>
              <w:t xml:space="preserve"> con un espacio mínimo de 40gb de disco duro, contar con la plataforma </w:t>
            </w:r>
            <w:proofErr w:type="spellStart"/>
            <w:r>
              <w:rPr>
                <w:sz w:val="22"/>
              </w:rPr>
              <w:t>phpmyadmin</w:t>
            </w:r>
            <w:proofErr w:type="spellEnd"/>
            <w:r>
              <w:rPr>
                <w:sz w:val="22"/>
              </w:rPr>
              <w:t xml:space="preserve"> para la migración y configuración de las bases de datos de todo el proyecto.</w:t>
            </w:r>
          </w:p>
        </w:tc>
      </w:tr>
      <w:tr w:rsidR="00A92D5B" w:rsidRPr="00793DA1" w:rsidTr="00F174B9">
        <w:trPr>
          <w:trHeight w:val="482"/>
          <w:jc w:val="center"/>
        </w:trPr>
        <w:tc>
          <w:tcPr>
            <w:tcW w:w="1189" w:type="pct"/>
            <w:vAlign w:val="center"/>
          </w:tcPr>
          <w:p w:rsidR="00A92D5B" w:rsidRPr="00793DA1" w:rsidRDefault="00040D40" w:rsidP="00F174B9">
            <w:pPr>
              <w:pStyle w:val="TextoTabla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Plataforma Linux</w:t>
            </w:r>
          </w:p>
        </w:tc>
        <w:tc>
          <w:tcPr>
            <w:tcW w:w="3811" w:type="pct"/>
            <w:vAlign w:val="center"/>
          </w:tcPr>
          <w:p w:rsidR="00A92D5B" w:rsidRPr="00793DA1" w:rsidRDefault="00040D40" w:rsidP="007D3249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Sistema Operativo</w:t>
            </w:r>
            <w:r w:rsidR="007D3249">
              <w:rPr>
                <w:sz w:val="22"/>
              </w:rPr>
              <w:t xml:space="preserve"> con 4gb en </w:t>
            </w:r>
            <w:proofErr w:type="spellStart"/>
            <w:r w:rsidR="007D3249">
              <w:rPr>
                <w:sz w:val="22"/>
              </w:rPr>
              <w:t>ram</w:t>
            </w:r>
            <w:proofErr w:type="spellEnd"/>
            <w:r w:rsidR="007D3249">
              <w:rPr>
                <w:sz w:val="22"/>
              </w:rPr>
              <w:t xml:space="preserve"> en versión de test y 8gb en </w:t>
            </w:r>
            <w:proofErr w:type="spellStart"/>
            <w:r w:rsidR="007D3249">
              <w:rPr>
                <w:sz w:val="22"/>
              </w:rPr>
              <w:t>ram</w:t>
            </w:r>
            <w:proofErr w:type="spellEnd"/>
            <w:r w:rsidR="007D3249">
              <w:rPr>
                <w:sz w:val="22"/>
              </w:rPr>
              <w:t xml:space="preserve"> como mínimo en la versión de Producción.</w:t>
            </w:r>
          </w:p>
        </w:tc>
      </w:tr>
      <w:tr w:rsidR="00A92D5B" w:rsidRPr="00793DA1" w:rsidTr="00F174B9">
        <w:trPr>
          <w:trHeight w:val="482"/>
          <w:jc w:val="center"/>
        </w:trPr>
        <w:tc>
          <w:tcPr>
            <w:tcW w:w="1189" w:type="pct"/>
            <w:vAlign w:val="center"/>
          </w:tcPr>
          <w:p w:rsidR="00A92D5B" w:rsidRPr="00793DA1" w:rsidRDefault="00040D40" w:rsidP="00F174B9">
            <w:pPr>
              <w:pStyle w:val="TextoTabla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Cms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Drupal</w:t>
            </w:r>
            <w:proofErr w:type="spellEnd"/>
            <w:r>
              <w:rPr>
                <w:sz w:val="22"/>
              </w:rPr>
              <w:t xml:space="preserve"> 7</w:t>
            </w:r>
          </w:p>
        </w:tc>
        <w:tc>
          <w:tcPr>
            <w:tcW w:w="3811" w:type="pct"/>
            <w:vAlign w:val="center"/>
          </w:tcPr>
          <w:p w:rsidR="00A92D5B" w:rsidRDefault="00040D40" w:rsidP="00F174B9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de Contenidos </w:t>
            </w:r>
          </w:p>
          <w:p w:rsidR="00264E3E" w:rsidRDefault="00264E3E" w:rsidP="00F174B9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Programación de </w:t>
            </w:r>
            <w:proofErr w:type="spellStart"/>
            <w:r>
              <w:rPr>
                <w:sz w:val="22"/>
              </w:rPr>
              <w:t>php</w:t>
            </w:r>
            <w:proofErr w:type="gramStart"/>
            <w:r>
              <w:rPr>
                <w:sz w:val="22"/>
              </w:rPr>
              <w:t>,jquery</w:t>
            </w:r>
            <w:proofErr w:type="spellEnd"/>
            <w:proofErr w:type="gramEnd"/>
            <w:r>
              <w:rPr>
                <w:sz w:val="22"/>
              </w:rPr>
              <w:t xml:space="preserve"> y hojas de estilos con </w:t>
            </w:r>
            <w:proofErr w:type="spellStart"/>
            <w:r>
              <w:rPr>
                <w:sz w:val="22"/>
              </w:rPr>
              <w:t>sass</w:t>
            </w:r>
            <w:proofErr w:type="spellEnd"/>
            <w:r>
              <w:rPr>
                <w:sz w:val="22"/>
              </w:rPr>
              <w:t xml:space="preserve"> y </w:t>
            </w:r>
            <w:proofErr w:type="spellStart"/>
            <w:r>
              <w:rPr>
                <w:sz w:val="22"/>
              </w:rPr>
              <w:t>css</w:t>
            </w:r>
            <w:proofErr w:type="spellEnd"/>
            <w:r>
              <w:rPr>
                <w:sz w:val="22"/>
              </w:rPr>
              <w:t>.</w:t>
            </w:r>
          </w:p>
          <w:p w:rsidR="00264E3E" w:rsidRPr="00793DA1" w:rsidRDefault="00264E3E" w:rsidP="00F174B9">
            <w:pPr>
              <w:pStyle w:val="TextoTabla"/>
              <w:spacing w:before="0" w:after="0"/>
              <w:jc w:val="both"/>
              <w:rPr>
                <w:sz w:val="22"/>
              </w:rPr>
            </w:pPr>
          </w:p>
        </w:tc>
      </w:tr>
    </w:tbl>
    <w:p w:rsidR="008D00BC" w:rsidRPr="008D00BC" w:rsidRDefault="008D00BC" w:rsidP="008D00BC">
      <w:bookmarkStart w:id="9" w:name="_Toc434838385"/>
    </w:p>
    <w:p w:rsidR="00A92D5B" w:rsidRPr="00F174B9" w:rsidRDefault="00A92D5B" w:rsidP="00DC35B3">
      <w:pPr>
        <w:pStyle w:val="Subttulo"/>
        <w:spacing w:before="0" w:after="100"/>
        <w:ind w:left="357" w:hanging="357"/>
      </w:pPr>
      <w:r w:rsidRPr="00F174B9">
        <w:t>Procedimiento de instalación</w:t>
      </w:r>
      <w:bookmarkEnd w:id="9"/>
    </w:p>
    <w:p w:rsidR="00DC2B1E" w:rsidRPr="00B021A1" w:rsidRDefault="00633F33" w:rsidP="00DC2B1E">
      <w:pPr>
        <w:pStyle w:val="Prrafodelista"/>
        <w:spacing w:before="0"/>
        <w:jc w:val="left"/>
        <w:rPr>
          <w:color w:val="0000FF"/>
        </w:rPr>
      </w:pPr>
      <w:r>
        <w:t xml:space="preserve"> </w:t>
      </w:r>
    </w:p>
    <w:p w:rsidR="00DC2B1E" w:rsidRDefault="00DC2B1E" w:rsidP="00DC2B1E">
      <w:pPr>
        <w:pStyle w:val="Ttulo1"/>
        <w:numPr>
          <w:ilvl w:val="0"/>
          <w:numId w:val="31"/>
        </w:numPr>
        <w:spacing w:after="100"/>
      </w:pPr>
      <w:r w:rsidRPr="00404476">
        <w:t xml:space="preserve">Entrar al servidor por </w:t>
      </w:r>
      <w:proofErr w:type="spellStart"/>
      <w:r w:rsidRPr="00404476">
        <w:t>filezilla</w:t>
      </w:r>
      <w:proofErr w:type="spellEnd"/>
      <w:r w:rsidRPr="00404476">
        <w:t xml:space="preserve"> entrar </w:t>
      </w:r>
      <w:proofErr w:type="spellStart"/>
      <w:r w:rsidRPr="00404476">
        <w:t>login</w:t>
      </w:r>
      <w:proofErr w:type="spellEnd"/>
      <w:r w:rsidRPr="00404476">
        <w:t>.</w:t>
      </w:r>
    </w:p>
    <w:p w:rsidR="00DC2B1E" w:rsidRPr="00DC2B1E" w:rsidRDefault="00DC2B1E" w:rsidP="00DC2B1E">
      <w:r>
        <w:rPr>
          <w:noProof/>
          <w:color w:val="0000FF"/>
          <w:lang w:eastAsia="es-MX"/>
        </w:rPr>
        <w:drawing>
          <wp:inline distT="0" distB="0" distL="0" distR="0" wp14:anchorId="7630B997" wp14:editId="464CDDDA">
            <wp:extent cx="4899804" cy="278255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ZZI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27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B" w:rsidRPr="00793DA1" w:rsidRDefault="00A92D5B" w:rsidP="00633F33">
      <w:pPr>
        <w:pStyle w:val="Comentarios"/>
        <w:spacing w:before="0"/>
        <w:ind w:left="0"/>
      </w:pPr>
    </w:p>
    <w:p w:rsidR="00A92D5B" w:rsidRDefault="00633F33" w:rsidP="008D00BC">
      <w:pPr>
        <w:pStyle w:val="NormalBold"/>
        <w:spacing w:before="0"/>
        <w:jc w:val="center"/>
      </w:pPr>
      <w:proofErr w:type="spellStart"/>
      <w:r>
        <w:t>Login</w:t>
      </w:r>
      <w:proofErr w:type="spellEnd"/>
      <w:r>
        <w:t xml:space="preserve"> </w:t>
      </w:r>
      <w:proofErr w:type="spellStart"/>
      <w:r>
        <w:t>Filezilla</w:t>
      </w:r>
      <w:proofErr w:type="spellEnd"/>
      <w:r w:rsidR="00A92D5B" w:rsidRPr="00793DA1">
        <w:t>.</w:t>
      </w:r>
    </w:p>
    <w:p w:rsidR="00484BBD" w:rsidRDefault="00484BBD" w:rsidP="00484BBD">
      <w:pPr>
        <w:pStyle w:val="NormalBold"/>
        <w:spacing w:before="0"/>
      </w:pPr>
    </w:p>
    <w:p w:rsidR="00484BBD" w:rsidRDefault="00484BBD" w:rsidP="00484BBD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 w:rsidRPr="00404476">
        <w:rPr>
          <w:rFonts w:eastAsiaTheme="majorEastAsia" w:cstheme="majorBidi"/>
          <w:b/>
          <w:bCs/>
          <w:sz w:val="24"/>
          <w:szCs w:val="28"/>
        </w:rPr>
        <w:t>Ir a la siguiente ruta.    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var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 xml:space="preserve">, copiar la carpeta que </w:t>
      </w:r>
      <w:r>
        <w:rPr>
          <w:rFonts w:eastAsiaTheme="majorEastAsia" w:cstheme="majorBidi"/>
          <w:b/>
          <w:bCs/>
          <w:sz w:val="24"/>
          <w:szCs w:val="28"/>
        </w:rPr>
        <w:t xml:space="preserve">dice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</w:t>
      </w:r>
      <w:r w:rsidRPr="00404476">
        <w:rPr>
          <w:rFonts w:eastAsiaTheme="majorEastAsia" w:cstheme="majorBidi"/>
          <w:b/>
          <w:bCs/>
          <w:sz w:val="24"/>
          <w:szCs w:val="28"/>
        </w:rPr>
        <w:t>contienen todos los archivos del sistema.</w:t>
      </w:r>
    </w:p>
    <w:p w:rsidR="00484BBD" w:rsidRDefault="00484BBD" w:rsidP="00484BBD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noProof/>
          <w:color w:val="0000FF"/>
          <w:lang w:eastAsia="es-MX"/>
        </w:rPr>
        <w:drawing>
          <wp:inline distT="0" distB="0" distL="0" distR="0" wp14:anchorId="07D2D5B9" wp14:editId="3E5DD6D3">
            <wp:extent cx="5469147" cy="275103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82" cy="27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FA" w:rsidRDefault="005F67FA" w:rsidP="005F67FA">
      <w:p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5F67FA" w:rsidRDefault="005F67FA" w:rsidP="005F67FA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Copiar la carpeta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5F67FA" w:rsidRPr="005F67FA" w:rsidRDefault="005F67FA" w:rsidP="005F67FA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5F67FA" w:rsidRDefault="005F67FA" w:rsidP="005F67FA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noProof/>
          <w:sz w:val="24"/>
          <w:szCs w:val="28"/>
          <w:lang w:eastAsia="es-MX"/>
        </w:rPr>
        <w:drawing>
          <wp:inline distT="0" distB="0" distL="0" distR="0">
            <wp:extent cx="4597879" cy="123989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eta senas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FA" w:rsidRPr="005F67FA" w:rsidRDefault="005F67FA" w:rsidP="005F67FA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8D00BC" w:rsidRDefault="00287F30" w:rsidP="00287F3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Configurar el archivo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settings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en la siguiente ruta.</w:t>
      </w:r>
    </w:p>
    <w:p w:rsidR="00287F30" w:rsidRPr="00287F30" w:rsidRDefault="00287F30" w:rsidP="00287F30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287F30" w:rsidRDefault="00287F30" w:rsidP="00287F3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noProof/>
          <w:sz w:val="24"/>
          <w:szCs w:val="28"/>
          <w:lang w:eastAsia="es-MX"/>
        </w:rPr>
        <w:lastRenderedPageBreak/>
        <w:drawing>
          <wp:inline distT="0" distB="0" distL="0" distR="0">
            <wp:extent cx="5607169" cy="2467154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21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30" w:rsidRPr="00287F30" w:rsidRDefault="00287F30" w:rsidP="00287F30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287F30" w:rsidRDefault="00287F30" w:rsidP="00287F3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>Var/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sites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/default/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settings.php</w:t>
      </w:r>
      <w:proofErr w:type="spellEnd"/>
    </w:p>
    <w:p w:rsidR="00287F30" w:rsidRPr="00287F30" w:rsidRDefault="00287F30" w:rsidP="00287F30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287F30" w:rsidRPr="00287F30" w:rsidRDefault="00287F30" w:rsidP="0035584A">
      <w:pPr>
        <w:pStyle w:val="Prrafodelista"/>
        <w:spacing w:before="0"/>
        <w:ind w:left="1077"/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A92D5B" w:rsidRDefault="00A92D5B" w:rsidP="00DC35B3">
      <w:pPr>
        <w:pStyle w:val="Ttulo1"/>
        <w:spacing w:after="100"/>
      </w:pPr>
      <w:bookmarkStart w:id="10" w:name="_Toc434838386"/>
      <w:r w:rsidRPr="00F174B9">
        <w:t>Configuración</w:t>
      </w:r>
      <w:bookmarkEnd w:id="10"/>
    </w:p>
    <w:p w:rsidR="0035584A" w:rsidRDefault="0035584A" w:rsidP="0035584A">
      <w:pPr>
        <w:pStyle w:val="Prrafodelista"/>
        <w:numPr>
          <w:ilvl w:val="0"/>
          <w:numId w:val="32"/>
        </w:numPr>
      </w:pPr>
      <w:r>
        <w:t xml:space="preserve">Configurar el archivo </w:t>
      </w:r>
      <w:proofErr w:type="spellStart"/>
      <w:r>
        <w:t>settings</w:t>
      </w:r>
      <w:proofErr w:type="spellEnd"/>
      <w:r>
        <w:t xml:space="preserve"> con los siguientes datos.</w:t>
      </w:r>
    </w:p>
    <w:p w:rsidR="0035584A" w:rsidRDefault="0035584A" w:rsidP="0035584A">
      <w:pPr>
        <w:pStyle w:val="Prrafodelista"/>
        <w:numPr>
          <w:ilvl w:val="0"/>
          <w:numId w:val="32"/>
        </w:numPr>
      </w:pPr>
    </w:p>
    <w:p w:rsidR="0035584A" w:rsidRDefault="0035584A" w:rsidP="0035584A">
      <w:pPr>
        <w:pStyle w:val="Prrafodelista"/>
        <w:numPr>
          <w:ilvl w:val="0"/>
          <w:numId w:val="32"/>
        </w:numPr>
      </w:pPr>
      <w:r>
        <w:rPr>
          <w:noProof/>
          <w:lang w:eastAsia="es-MX"/>
        </w:rPr>
        <w:drawing>
          <wp:inline distT="0" distB="0" distL="0" distR="0">
            <wp:extent cx="5538158" cy="3209027"/>
            <wp:effectExtent l="0" t="0" r="571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ings_config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F" w:rsidRPr="0035584A" w:rsidRDefault="0075495F" w:rsidP="0075495F">
      <w:pPr>
        <w:pStyle w:val="Prrafodelista"/>
        <w:numPr>
          <w:ilvl w:val="0"/>
          <w:numId w:val="32"/>
        </w:numPr>
      </w:pPr>
      <w:r>
        <w:t>Configurar la base</w:t>
      </w:r>
      <w:r w:rsidR="00DB4B78">
        <w:t xml:space="preserve"> el usuario y </w:t>
      </w:r>
      <w:proofErr w:type="spellStart"/>
      <w:r>
        <w:t>pa</w:t>
      </w:r>
      <w:r w:rsidR="00DB4B78">
        <w:t>s</w:t>
      </w:r>
      <w:r>
        <w:t>sword</w:t>
      </w:r>
      <w:proofErr w:type="spellEnd"/>
      <w:r>
        <w:t xml:space="preserve"> como en la imagen.</w:t>
      </w:r>
    </w:p>
    <w:p w:rsidR="00A92D5B" w:rsidRPr="00F174B9" w:rsidRDefault="00A92D5B" w:rsidP="00DC35B3">
      <w:pPr>
        <w:pStyle w:val="Ttulo1"/>
        <w:spacing w:after="100"/>
      </w:pPr>
      <w:bookmarkStart w:id="11" w:name="_Toc434838387"/>
      <w:r w:rsidRPr="00F174B9">
        <w:lastRenderedPageBreak/>
        <w:t>Instalación de la base de datos</w:t>
      </w:r>
      <w:bookmarkEnd w:id="11"/>
    </w:p>
    <w:p w:rsidR="008D00BC" w:rsidRDefault="00286110" w:rsidP="00286110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 w:rsidRPr="00286110">
        <w:rPr>
          <w:rFonts w:eastAsiaTheme="majorEastAsia" w:cstheme="majorBidi"/>
          <w:b/>
          <w:bCs/>
          <w:color w:val="auto"/>
          <w:sz w:val="24"/>
          <w:szCs w:val="28"/>
        </w:rPr>
        <w:t xml:space="preserve">Entrar a </w:t>
      </w:r>
      <w:proofErr w:type="spellStart"/>
      <w:r w:rsidRPr="00286110">
        <w:rPr>
          <w:rFonts w:eastAsiaTheme="majorEastAsia" w:cstheme="majorBidi"/>
          <w:b/>
          <w:bCs/>
          <w:color w:val="auto"/>
          <w:sz w:val="24"/>
          <w:szCs w:val="28"/>
        </w:rPr>
        <w:t>phpmyadmin</w:t>
      </w:r>
      <w:proofErr w:type="spellEnd"/>
    </w:p>
    <w:p w:rsidR="00286110" w:rsidRDefault="00286110" w:rsidP="00286110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drawing>
          <wp:inline distT="0" distB="0" distL="0" distR="0">
            <wp:extent cx="5184475" cy="2769079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29" cy="27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72" w:rsidRDefault="00C41472" w:rsidP="00C41472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color w:val="auto"/>
          <w:sz w:val="24"/>
          <w:szCs w:val="28"/>
        </w:rPr>
        <w:t>Verificar el usuario administrador y darle permisos sobre el sistema gestor de bases de datos.</w:t>
      </w:r>
    </w:p>
    <w:p w:rsidR="00C41472" w:rsidRDefault="00C41472" w:rsidP="00C41472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drawing>
          <wp:inline distT="0" distB="0" distL="0" distR="0">
            <wp:extent cx="5305245" cy="175978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8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D" w:rsidRDefault="00B2021D" w:rsidP="00C41472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color w:val="auto"/>
          <w:sz w:val="24"/>
          <w:szCs w:val="28"/>
        </w:rPr>
        <w:t>Darle los privilegios sobre las bases de datos como administrador.</w:t>
      </w:r>
    </w:p>
    <w:p w:rsidR="00B2021D" w:rsidRPr="00C41472" w:rsidRDefault="00B2021D" w:rsidP="00C41472">
      <w:pPr>
        <w:pStyle w:val="Comentarios"/>
        <w:numPr>
          <w:ilvl w:val="0"/>
          <w:numId w:val="33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12" w:name="_GoBack"/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lastRenderedPageBreak/>
        <w:drawing>
          <wp:inline distT="0" distB="0" distL="0" distR="0">
            <wp:extent cx="5201728" cy="2619196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8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A92D5B" w:rsidRPr="00F174B9" w:rsidRDefault="00F174B9" w:rsidP="00DC35B3">
      <w:pPr>
        <w:pStyle w:val="Ttulo1"/>
        <w:spacing w:after="100"/>
      </w:pPr>
      <w:bookmarkStart w:id="13" w:name="_Toc434838388"/>
      <w:r w:rsidRPr="00F174B9">
        <w:t xml:space="preserve"> </w:t>
      </w:r>
      <w:r w:rsidR="00A92D5B" w:rsidRPr="00F174B9">
        <w:t>Plan de recuperación</w:t>
      </w:r>
      <w:bookmarkEnd w:id="13"/>
    </w:p>
    <w:p w:rsidR="00A92D5B" w:rsidRDefault="00A92D5B" w:rsidP="008D00BC">
      <w:pPr>
        <w:pStyle w:val="Comentarios"/>
        <w:spacing w:before="0"/>
        <w:ind w:left="0"/>
      </w:pPr>
      <w:r w:rsidRPr="00793DA1">
        <w:t>[Describir las acciones a realizarse en caso de pérdida de información o desastre.]</w:t>
      </w:r>
    </w:p>
    <w:p w:rsidR="008D00BC" w:rsidRPr="00793DA1" w:rsidRDefault="008D00BC" w:rsidP="00A92D5B">
      <w:pPr>
        <w:pStyle w:val="Comentarios"/>
      </w:pPr>
    </w:p>
    <w:p w:rsidR="00A92D5B" w:rsidRPr="00F174B9" w:rsidRDefault="00F174B9" w:rsidP="00DC35B3">
      <w:pPr>
        <w:pStyle w:val="Ttulo1"/>
        <w:spacing w:after="100"/>
      </w:pPr>
      <w:bookmarkStart w:id="14" w:name="_Toc434838389"/>
      <w:r>
        <w:t xml:space="preserve"> </w:t>
      </w:r>
      <w:r w:rsidR="00A92D5B" w:rsidRPr="00F174B9">
        <w:t>Anexos</w:t>
      </w:r>
      <w:bookmarkEnd w:id="14"/>
    </w:p>
    <w:p w:rsidR="00010179" w:rsidRPr="00793DA1" w:rsidRDefault="00A92D5B" w:rsidP="008D00BC">
      <w:pPr>
        <w:pStyle w:val="Comentarios"/>
        <w:spacing w:before="0"/>
        <w:ind w:left="0"/>
      </w:pPr>
      <w:r w:rsidRPr="00793DA1">
        <w:t>[Listado de los anexos, con una descripción para referencia]</w:t>
      </w:r>
    </w:p>
    <w:p w:rsidR="00010179" w:rsidRPr="00793DA1" w:rsidRDefault="00010179" w:rsidP="00010179"/>
    <w:p w:rsidR="00010179" w:rsidRPr="00F174B9" w:rsidRDefault="00F174B9" w:rsidP="00DC35B3">
      <w:pPr>
        <w:pStyle w:val="Ttulo1"/>
        <w:spacing w:after="100"/>
      </w:pPr>
      <w:bookmarkStart w:id="15" w:name="_Toc441071726"/>
      <w:r w:rsidRPr="00F174B9">
        <w:t xml:space="preserve"> Despliegue de paquetes del s</w:t>
      </w:r>
      <w:r w:rsidR="00010179" w:rsidRPr="00F174B9">
        <w:t>istema</w:t>
      </w:r>
      <w:bookmarkEnd w:id="15"/>
    </w:p>
    <w:p w:rsidR="00010179" w:rsidRPr="00793DA1" w:rsidRDefault="006C772C" w:rsidP="008D00BC">
      <w:pPr>
        <w:spacing w:before="0"/>
        <w:ind w:left="0"/>
      </w:pPr>
      <w:r>
        <w:t>Se desplegará</w:t>
      </w:r>
      <w:r w:rsidR="00010179" w:rsidRPr="00793DA1">
        <w:t>n los siguientes artefactos requeridos por el sistema.</w:t>
      </w:r>
    </w:p>
    <w:p w:rsidR="00010179" w:rsidRPr="00793DA1" w:rsidRDefault="00010179" w:rsidP="008D00BC">
      <w:r w:rsidRPr="00793DA1">
        <w:t>Front (   )</w:t>
      </w:r>
      <w:r w:rsidRPr="00793DA1">
        <w:tab/>
        <w:t>Servicios (   )</w:t>
      </w:r>
      <w:r w:rsidRPr="00793DA1">
        <w:tab/>
        <w:t>Ambos (   )</w:t>
      </w:r>
    </w:p>
    <w:tbl>
      <w:tblPr>
        <w:tblpPr w:leftFromText="141" w:rightFromText="141" w:vertAnchor="text" w:horzAnchor="margin" w:tblpXSpec="center" w:tblpY="49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2962"/>
        <w:gridCol w:w="4034"/>
      </w:tblGrid>
      <w:tr w:rsidR="00010179" w:rsidRPr="00793DA1" w:rsidTr="00F174B9">
        <w:trPr>
          <w:trHeight w:val="482"/>
          <w:tblHeader/>
        </w:trPr>
        <w:tc>
          <w:tcPr>
            <w:tcW w:w="1625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Componente</w:t>
            </w:r>
          </w:p>
        </w:tc>
        <w:tc>
          <w:tcPr>
            <w:tcW w:w="1429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Tipo</w:t>
            </w:r>
          </w:p>
        </w:tc>
        <w:tc>
          <w:tcPr>
            <w:tcW w:w="1946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Destinos en clúster</w:t>
            </w:r>
          </w:p>
        </w:tc>
      </w:tr>
      <w:tr w:rsidR="00010179" w:rsidRPr="00793DA1" w:rsidTr="00F174B9">
        <w:trPr>
          <w:trHeight w:val="482"/>
        </w:trPr>
        <w:tc>
          <w:tcPr>
            <w:tcW w:w="1625" w:type="pct"/>
            <w:vAlign w:val="center"/>
          </w:tcPr>
          <w:p w:rsidR="00010179" w:rsidRPr="00793DA1" w:rsidRDefault="00010179" w:rsidP="00F174B9">
            <w:pPr>
              <w:spacing w:before="0"/>
              <w:jc w:val="center"/>
            </w:pPr>
            <w:r w:rsidRPr="00793DA1">
              <w:rPr>
                <w:color w:val="0000FF"/>
              </w:rPr>
              <w:t>[Nombre del Paquete]</w:t>
            </w:r>
          </w:p>
        </w:tc>
        <w:tc>
          <w:tcPr>
            <w:tcW w:w="1429" w:type="pct"/>
            <w:vAlign w:val="center"/>
          </w:tcPr>
          <w:p w:rsidR="00010179" w:rsidRPr="00793DA1" w:rsidRDefault="00010179" w:rsidP="00F174B9">
            <w:pPr>
              <w:spacing w:before="0"/>
              <w:jc w:val="center"/>
            </w:pPr>
            <w:r w:rsidRPr="00793DA1">
              <w:rPr>
                <w:color w:val="0000FF"/>
              </w:rPr>
              <w:t>[Capa]</w:t>
            </w:r>
          </w:p>
        </w:tc>
        <w:tc>
          <w:tcPr>
            <w:tcW w:w="1946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sz w:val="22"/>
                <w:lang w:val="en-US"/>
              </w:rPr>
            </w:pPr>
          </w:p>
        </w:tc>
      </w:tr>
      <w:tr w:rsidR="00F174B9" w:rsidRPr="00793DA1" w:rsidTr="00F174B9">
        <w:trPr>
          <w:trHeight w:val="482"/>
        </w:trPr>
        <w:tc>
          <w:tcPr>
            <w:tcW w:w="1625" w:type="pct"/>
            <w:vAlign w:val="center"/>
          </w:tcPr>
          <w:p w:rsidR="00F174B9" w:rsidRPr="00793DA1" w:rsidRDefault="00F174B9" w:rsidP="00F174B9">
            <w:pPr>
              <w:spacing w:before="0"/>
              <w:jc w:val="center"/>
              <w:rPr>
                <w:color w:val="0000FF"/>
              </w:rPr>
            </w:pPr>
          </w:p>
        </w:tc>
        <w:tc>
          <w:tcPr>
            <w:tcW w:w="1429" w:type="pct"/>
            <w:vAlign w:val="center"/>
          </w:tcPr>
          <w:p w:rsidR="00F174B9" w:rsidRPr="00793DA1" w:rsidRDefault="00F174B9" w:rsidP="00F174B9">
            <w:pPr>
              <w:spacing w:before="0"/>
              <w:jc w:val="center"/>
              <w:rPr>
                <w:color w:val="0000FF"/>
              </w:rPr>
            </w:pPr>
          </w:p>
        </w:tc>
        <w:tc>
          <w:tcPr>
            <w:tcW w:w="1946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sz w:val="22"/>
                <w:lang w:val="en-US"/>
              </w:rPr>
            </w:pPr>
          </w:p>
        </w:tc>
      </w:tr>
      <w:tr w:rsidR="00F174B9" w:rsidRPr="00793DA1" w:rsidTr="00F174B9">
        <w:trPr>
          <w:trHeight w:val="482"/>
        </w:trPr>
        <w:tc>
          <w:tcPr>
            <w:tcW w:w="1625" w:type="pct"/>
            <w:vAlign w:val="center"/>
          </w:tcPr>
          <w:p w:rsidR="00F174B9" w:rsidRPr="00793DA1" w:rsidRDefault="00F174B9" w:rsidP="00F174B9">
            <w:pPr>
              <w:spacing w:before="0"/>
              <w:jc w:val="center"/>
              <w:rPr>
                <w:color w:val="0000FF"/>
              </w:rPr>
            </w:pPr>
          </w:p>
        </w:tc>
        <w:tc>
          <w:tcPr>
            <w:tcW w:w="1429" w:type="pct"/>
            <w:vAlign w:val="center"/>
          </w:tcPr>
          <w:p w:rsidR="00F174B9" w:rsidRPr="00793DA1" w:rsidRDefault="00F174B9" w:rsidP="00F174B9">
            <w:pPr>
              <w:spacing w:before="0"/>
              <w:jc w:val="center"/>
              <w:rPr>
                <w:color w:val="0000FF"/>
              </w:rPr>
            </w:pPr>
          </w:p>
        </w:tc>
        <w:tc>
          <w:tcPr>
            <w:tcW w:w="1946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sz w:val="22"/>
                <w:lang w:val="en-US"/>
              </w:rPr>
            </w:pPr>
          </w:p>
        </w:tc>
      </w:tr>
    </w:tbl>
    <w:p w:rsidR="00010179" w:rsidRPr="00793DA1" w:rsidRDefault="00010179" w:rsidP="00010179"/>
    <w:tbl>
      <w:tblPr>
        <w:tblpPr w:leftFromText="141" w:rightFromText="141" w:vertAnchor="text" w:horzAnchor="margin" w:tblpY="7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010179" w:rsidRPr="00793DA1" w:rsidTr="00F174B9">
        <w:trPr>
          <w:trHeight w:val="1971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10179" w:rsidRPr="00793DA1" w:rsidRDefault="00010179" w:rsidP="009E20DE">
            <w:pPr>
              <w:pStyle w:val="TextoTablaTitulo"/>
            </w:pPr>
            <w:r w:rsidRPr="00793DA1">
              <w:lastRenderedPageBreak/>
              <w:t>Documentos de apoyo:</w:t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9"/>
              </w:numPr>
              <w:spacing w:before="0"/>
            </w:pPr>
            <w:r w:rsidRPr="00793DA1">
              <w:t xml:space="preserve">“Documento de entregables”. 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5E41E02D" wp14:editId="2041F8CA">
                  <wp:extent cx="580952" cy="2380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9"/>
              </w:numPr>
              <w:spacing w:before="0"/>
            </w:pPr>
            <w:r w:rsidRPr="00793DA1">
              <w:t xml:space="preserve">“Procesos </w:t>
            </w:r>
            <w:proofErr w:type="spellStart"/>
            <w:r w:rsidRPr="00793DA1">
              <w:t>Weblogic</w:t>
            </w:r>
            <w:proofErr w:type="spellEnd"/>
            <w:r w:rsidRPr="00793DA1">
              <w:t>”, sección “</w:t>
            </w:r>
            <w:r w:rsidRPr="00793DA1">
              <w:rPr>
                <w:b/>
              </w:rPr>
              <w:t>6. Despliegue de Paquetes</w:t>
            </w:r>
            <w:r w:rsidRPr="00793DA1">
              <w:t xml:space="preserve">”. 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1DF21A14" wp14:editId="6BDF29AF">
                  <wp:extent cx="580952" cy="23809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9E20DE">
            <w:pPr>
              <w:pStyle w:val="TextoTablaTitulo"/>
            </w:pPr>
          </w:p>
        </w:tc>
      </w:tr>
    </w:tbl>
    <w:p w:rsidR="00010179" w:rsidRPr="00793DA1" w:rsidRDefault="00010179" w:rsidP="00010179"/>
    <w:p w:rsidR="00010179" w:rsidRPr="00F174B9" w:rsidRDefault="00F174B9" w:rsidP="00DC35B3">
      <w:pPr>
        <w:pStyle w:val="Ttulo1"/>
        <w:spacing w:after="100"/>
      </w:pPr>
      <w:bookmarkStart w:id="16" w:name="_Toc441071728"/>
      <w:r>
        <w:t xml:space="preserve"> </w:t>
      </w:r>
      <w:r w:rsidR="00010179" w:rsidRPr="00F174B9">
        <w:t>Otras configuraciones</w:t>
      </w:r>
      <w:bookmarkEnd w:id="16"/>
    </w:p>
    <w:p w:rsidR="00010179" w:rsidRPr="00793DA1" w:rsidRDefault="00010179" w:rsidP="008D00BC">
      <w:pPr>
        <w:pStyle w:val="Prrafodelista"/>
        <w:spacing w:before="0"/>
        <w:ind w:left="0"/>
        <w:rPr>
          <w:color w:val="0000FF"/>
        </w:rPr>
      </w:pPr>
      <w:r w:rsidRPr="00793DA1">
        <w:rPr>
          <w:color w:val="0000FF"/>
        </w:rPr>
        <w:t>[Nombre de la Configuración]</w:t>
      </w:r>
    </w:p>
    <w:p w:rsidR="00010179" w:rsidRPr="00793DA1" w:rsidRDefault="00010179" w:rsidP="00010179">
      <w:pPr>
        <w:pStyle w:val="Prrafodelista"/>
        <w:rPr>
          <w:b/>
          <w:color w:val="FF0000"/>
        </w:rPr>
      </w:pPr>
    </w:p>
    <w:p w:rsidR="00010179" w:rsidRPr="00793DA1" w:rsidRDefault="00010179" w:rsidP="00010179">
      <w:pPr>
        <w:pStyle w:val="Prrafodelista"/>
        <w:rPr>
          <w:b/>
        </w:rPr>
      </w:pPr>
      <w:r w:rsidRPr="00793DA1">
        <w:rPr>
          <w:b/>
        </w:rPr>
        <w:t>Aquí se deben de especificar cualquier tipo de configuración extra como pueden ser:</w:t>
      </w:r>
    </w:p>
    <w:p w:rsidR="00010179" w:rsidRPr="00793DA1" w:rsidRDefault="00010179" w:rsidP="00393BAF">
      <w:pPr>
        <w:pStyle w:val="Prrafodelista"/>
        <w:numPr>
          <w:ilvl w:val="0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Configuración de Sesión de Correo Electrónico.</w:t>
      </w:r>
    </w:p>
    <w:p w:rsidR="00010179" w:rsidRPr="00793DA1" w:rsidRDefault="00010179" w:rsidP="00393BAF">
      <w:pPr>
        <w:pStyle w:val="Prrafodelista"/>
        <w:numPr>
          <w:ilvl w:val="0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Políticas de Seguridad.</w:t>
      </w:r>
    </w:p>
    <w:p w:rsidR="00010179" w:rsidRPr="00793DA1" w:rsidRDefault="00010179" w:rsidP="00393BAF">
      <w:pPr>
        <w:pStyle w:val="Prrafodelista"/>
        <w:numPr>
          <w:ilvl w:val="0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Configuración de algún otro Producto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UCM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ODI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OBI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BAM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MAPVIEWER</w:t>
      </w:r>
    </w:p>
    <w:p w:rsidR="00010179" w:rsidRPr="00793DA1" w:rsidRDefault="00010179" w:rsidP="00393BAF">
      <w:pPr>
        <w:pStyle w:val="Prrafodelista"/>
        <w:numPr>
          <w:ilvl w:val="1"/>
          <w:numId w:val="8"/>
        </w:numPr>
        <w:spacing w:before="0"/>
        <w:rPr>
          <w:color w:val="0000FF"/>
        </w:rPr>
      </w:pPr>
      <w:r w:rsidRPr="00793DA1">
        <w:rPr>
          <w:color w:val="0000FF"/>
        </w:rPr>
        <w:t>Etc.</w:t>
      </w:r>
    </w:p>
    <w:p w:rsidR="00010179" w:rsidRPr="00793DA1" w:rsidRDefault="00010179" w:rsidP="00010179">
      <w:pPr>
        <w:pStyle w:val="Prrafodelista"/>
      </w:pPr>
    </w:p>
    <w:tbl>
      <w:tblPr>
        <w:tblpPr w:leftFromText="141" w:rightFromText="141" w:vertAnchor="text" w:horzAnchor="margin" w:tblpY="7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010179" w:rsidRPr="00793DA1" w:rsidTr="00F04A52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10179" w:rsidRPr="00793DA1" w:rsidRDefault="00010179" w:rsidP="009E20DE">
            <w:pPr>
              <w:pStyle w:val="TextoTablaTitulo"/>
            </w:pPr>
            <w:r w:rsidRPr="00793DA1">
              <w:t>Documentos de apoyo:</w:t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1"/>
              </w:numPr>
              <w:spacing w:before="0"/>
            </w:pPr>
            <w:r w:rsidRPr="00793DA1">
              <w:rPr>
                <w:color w:val="0000FF"/>
              </w:rPr>
              <w:t>[Nombre del documento 1],</w:t>
            </w:r>
            <w:r w:rsidRPr="00793DA1">
              <w:t xml:space="preserve"> sección </w:t>
            </w:r>
            <w:r w:rsidRPr="00793DA1">
              <w:rPr>
                <w:color w:val="0000FF"/>
              </w:rPr>
              <w:t>[</w:t>
            </w:r>
            <w:r w:rsidRPr="00793DA1">
              <w:rPr>
                <w:b/>
                <w:color w:val="0000FF"/>
              </w:rPr>
              <w:t>Indique capítulo</w:t>
            </w:r>
            <w:r w:rsidRPr="00793DA1">
              <w:rPr>
                <w:color w:val="0000FF"/>
              </w:rPr>
              <w:t>].</w:t>
            </w:r>
            <w:r w:rsidRPr="00793DA1">
              <w:t xml:space="preserve"> 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6B4F1628" wp14:editId="5411F8D6">
                  <wp:extent cx="580952" cy="23809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1"/>
              </w:numPr>
              <w:spacing w:before="0"/>
            </w:pPr>
            <w:r w:rsidRPr="00793DA1">
              <w:rPr>
                <w:color w:val="0000FF"/>
              </w:rPr>
              <w:t>[Nombre del documento 2],</w:t>
            </w:r>
            <w:r w:rsidRPr="00793DA1">
              <w:t xml:space="preserve"> sección </w:t>
            </w:r>
            <w:r w:rsidRPr="00793DA1">
              <w:rPr>
                <w:color w:val="0000FF"/>
              </w:rPr>
              <w:t>[</w:t>
            </w:r>
            <w:r w:rsidRPr="00793DA1">
              <w:rPr>
                <w:b/>
                <w:color w:val="0000FF"/>
              </w:rPr>
              <w:t>Indique capítulo</w:t>
            </w:r>
            <w:r w:rsidRPr="00793DA1">
              <w:rPr>
                <w:color w:val="0000FF"/>
              </w:rPr>
              <w:t>].</w:t>
            </w:r>
            <w:r w:rsidRPr="00793DA1">
              <w:t xml:space="preserve"> 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508410C5" wp14:editId="75842609">
                  <wp:extent cx="580952" cy="23809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4B9" w:rsidRDefault="00F174B9" w:rsidP="00F174B9">
      <w:bookmarkStart w:id="17" w:name="_Toc441071729"/>
    </w:p>
    <w:p w:rsidR="00010179" w:rsidRPr="00F174B9" w:rsidRDefault="00F174B9" w:rsidP="00DC35B3">
      <w:pPr>
        <w:pStyle w:val="Ttulo1"/>
        <w:spacing w:after="100"/>
      </w:pPr>
      <w:r>
        <w:t xml:space="preserve"> </w:t>
      </w:r>
      <w:r w:rsidR="007C2378">
        <w:t xml:space="preserve">Configuración de </w:t>
      </w:r>
      <w:proofErr w:type="spellStart"/>
      <w:r w:rsidR="007C2378">
        <w:t>l</w:t>
      </w:r>
      <w:r w:rsidR="00010179" w:rsidRPr="00F174B9">
        <w:t>ogs</w:t>
      </w:r>
      <w:bookmarkEnd w:id="17"/>
      <w:proofErr w:type="spellEnd"/>
    </w:p>
    <w:p w:rsidR="00010179" w:rsidRPr="00793DA1" w:rsidRDefault="00010179" w:rsidP="008D00BC">
      <w:pPr>
        <w:spacing w:before="0"/>
        <w:ind w:left="0"/>
      </w:pPr>
      <w:r w:rsidRPr="00793DA1">
        <w:t xml:space="preserve">La siguiente tabla muestra la nomenclatura a seguir en el manejo de </w:t>
      </w:r>
      <w:proofErr w:type="spellStart"/>
      <w:r w:rsidRPr="00793DA1">
        <w:rPr>
          <w:b/>
          <w:i/>
        </w:rPr>
        <w:t>logs</w:t>
      </w:r>
      <w:proofErr w:type="spellEnd"/>
      <w:r w:rsidRPr="00793DA1">
        <w:t xml:space="preserve"> para los proyectos que componen el Sistema.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729"/>
        <w:gridCol w:w="1727"/>
        <w:gridCol w:w="1729"/>
        <w:gridCol w:w="1727"/>
        <w:gridCol w:w="1727"/>
      </w:tblGrid>
      <w:tr w:rsidR="00010179" w:rsidRPr="00793DA1" w:rsidTr="00F174B9">
        <w:trPr>
          <w:trHeight w:val="482"/>
          <w:jc w:val="center"/>
        </w:trPr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>Dominio de datos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>Nombre del archivo log</w:t>
            </w:r>
          </w:p>
        </w:tc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>Servidores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>Ruta del archivo log</w:t>
            </w:r>
          </w:p>
        </w:tc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 xml:space="preserve">Nombre del </w:t>
            </w:r>
            <w:proofErr w:type="spellStart"/>
            <w:r w:rsidRPr="00793DA1">
              <w:rPr>
                <w:b/>
                <w:color w:val="FFFFFF" w:themeColor="background1"/>
                <w:sz w:val="22"/>
              </w:rPr>
              <w:t>handler</w:t>
            </w:r>
            <w:proofErr w:type="spellEnd"/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b/>
                <w:color w:val="FFFFFF" w:themeColor="background1"/>
                <w:sz w:val="22"/>
              </w:rPr>
            </w:pPr>
            <w:r w:rsidRPr="00793DA1">
              <w:rPr>
                <w:b/>
                <w:color w:val="FFFFFF" w:themeColor="background1"/>
                <w:sz w:val="22"/>
              </w:rPr>
              <w:t>Paquete</w:t>
            </w:r>
          </w:p>
        </w:tc>
      </w:tr>
      <w:tr w:rsidR="00010179" w:rsidRPr="00793DA1" w:rsidTr="00F174B9">
        <w:trPr>
          <w:trHeight w:val="482"/>
          <w:jc w:val="center"/>
        </w:trPr>
        <w:tc>
          <w:tcPr>
            <w:tcW w:w="833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[Nombre del Proyecto]</w:t>
            </w:r>
          </w:p>
        </w:tc>
        <w:tc>
          <w:tcPr>
            <w:tcW w:w="834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[Nombre del Archivo]</w:t>
            </w:r>
          </w:p>
        </w:tc>
        <w:tc>
          <w:tcPr>
            <w:tcW w:w="833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color w:val="FF0000"/>
                <w:sz w:val="22"/>
                <w:lang w:val="en-US"/>
              </w:rPr>
            </w:pPr>
            <w:proofErr w:type="spellStart"/>
            <w:r w:rsidRPr="00793DA1">
              <w:rPr>
                <w:sz w:val="22"/>
                <w:lang w:val="en-US"/>
              </w:rPr>
              <w:t>Clúster</w:t>
            </w:r>
            <w:proofErr w:type="spellEnd"/>
            <w:r w:rsidRPr="00793DA1">
              <w:rPr>
                <w:sz w:val="22"/>
                <w:lang w:val="en-US"/>
              </w:rPr>
              <w:t xml:space="preserve"> </w:t>
            </w:r>
            <w:r w:rsidRPr="00793DA1">
              <w:rPr>
                <w:color w:val="0000FF"/>
                <w:sz w:val="22"/>
                <w:lang w:val="en-US"/>
              </w:rPr>
              <w:t>[</w:t>
            </w:r>
            <w:proofErr w:type="spellStart"/>
            <w:r w:rsidRPr="00793DA1">
              <w:rPr>
                <w:color w:val="0000FF"/>
                <w:sz w:val="22"/>
                <w:lang w:val="en-US"/>
              </w:rPr>
              <w:t>ADF,EJB,Tensegrity</w:t>
            </w:r>
            <w:proofErr w:type="spellEnd"/>
            <w:r w:rsidRPr="00793DA1">
              <w:rPr>
                <w:color w:val="0000FF"/>
                <w:sz w:val="22"/>
                <w:lang w:val="en-US"/>
              </w:rPr>
              <w:t>],</w:t>
            </w:r>
            <w:r w:rsidRPr="00793DA1">
              <w:rPr>
                <w:sz w:val="22"/>
                <w:lang w:val="en-US"/>
              </w:rPr>
              <w:t xml:space="preserve"> Middleware </w:t>
            </w:r>
            <w:r w:rsidRPr="00793DA1">
              <w:rPr>
                <w:color w:val="0000FF"/>
                <w:sz w:val="22"/>
                <w:lang w:val="en-US"/>
              </w:rPr>
              <w:t>[11.1.1.4 o 11.1.1.7]</w:t>
            </w:r>
          </w:p>
        </w:tc>
        <w:tc>
          <w:tcPr>
            <w:tcW w:w="834" w:type="pct"/>
            <w:vAlign w:val="center"/>
          </w:tcPr>
          <w:p w:rsidR="00010179" w:rsidRPr="00793DA1" w:rsidRDefault="00010179" w:rsidP="00F174B9">
            <w:pPr>
              <w:spacing w:before="0"/>
              <w:ind w:left="0"/>
              <w:jc w:val="center"/>
            </w:pPr>
            <w:r w:rsidRPr="00793DA1">
              <w:rPr>
                <w:color w:val="0000FF"/>
              </w:rPr>
              <w:t xml:space="preserve">/&lt;directorio asignado a </w:t>
            </w:r>
            <w:proofErr w:type="spellStart"/>
            <w:r w:rsidRPr="00793DA1">
              <w:rPr>
                <w:color w:val="0000FF"/>
              </w:rPr>
              <w:t>logs</w:t>
            </w:r>
            <w:proofErr w:type="spellEnd"/>
            <w:r w:rsidRPr="00793DA1">
              <w:rPr>
                <w:color w:val="0000FF"/>
              </w:rPr>
              <w:t xml:space="preserve"> en cada ambiente&gt;/[Ruta]/[Nombre del Archivo]</w:t>
            </w:r>
          </w:p>
        </w:tc>
        <w:tc>
          <w:tcPr>
            <w:tcW w:w="833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 xml:space="preserve">[Nombre del </w:t>
            </w:r>
            <w:proofErr w:type="spellStart"/>
            <w:r w:rsidRPr="00793DA1">
              <w:rPr>
                <w:color w:val="0000FF"/>
                <w:sz w:val="22"/>
              </w:rPr>
              <w:t>Handler</w:t>
            </w:r>
            <w:proofErr w:type="spellEnd"/>
            <w:r w:rsidRPr="00793DA1">
              <w:rPr>
                <w:color w:val="0000FF"/>
                <w:sz w:val="22"/>
              </w:rPr>
              <w:t>]</w:t>
            </w:r>
          </w:p>
        </w:tc>
        <w:tc>
          <w:tcPr>
            <w:tcW w:w="834" w:type="pct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[Nombre del Paquete]</w:t>
            </w:r>
          </w:p>
        </w:tc>
      </w:tr>
      <w:tr w:rsidR="00F174B9" w:rsidRPr="00793DA1" w:rsidTr="00F174B9">
        <w:trPr>
          <w:trHeight w:val="482"/>
          <w:jc w:val="center"/>
        </w:trPr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sz w:val="22"/>
                <w:lang w:val="en-US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spacing w:before="0"/>
              <w:ind w:left="0"/>
              <w:jc w:val="center"/>
              <w:rPr>
                <w:color w:val="0000FF"/>
              </w:rPr>
            </w:pPr>
          </w:p>
        </w:tc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</w:tr>
      <w:tr w:rsidR="00F174B9" w:rsidRPr="00793DA1" w:rsidTr="00F174B9">
        <w:trPr>
          <w:trHeight w:val="482"/>
          <w:jc w:val="center"/>
        </w:trPr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sz w:val="22"/>
                <w:lang w:val="en-US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spacing w:before="0"/>
              <w:ind w:left="0"/>
              <w:jc w:val="center"/>
              <w:rPr>
                <w:color w:val="0000FF"/>
              </w:rPr>
            </w:pPr>
          </w:p>
        </w:tc>
        <w:tc>
          <w:tcPr>
            <w:tcW w:w="833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834" w:type="pct"/>
            <w:vAlign w:val="center"/>
          </w:tcPr>
          <w:p w:rsidR="00F174B9" w:rsidRPr="00793DA1" w:rsidRDefault="00F174B9" w:rsidP="00F174B9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</w:tr>
    </w:tbl>
    <w:p w:rsidR="00010179" w:rsidRPr="00793DA1" w:rsidRDefault="00010179" w:rsidP="008D00BC">
      <w:pPr>
        <w:ind w:left="0"/>
      </w:pPr>
      <w:r w:rsidRPr="00793DA1">
        <w:t>NOTA: Considerar que la ruta y nombres del dominio pueden variar según el ambiente de implementación.</w:t>
      </w:r>
    </w:p>
    <w:p w:rsidR="00A92D5B" w:rsidRDefault="00A92D5B" w:rsidP="00010179"/>
    <w:p w:rsidR="00C16A04" w:rsidRPr="00793DA1" w:rsidRDefault="00C16A04" w:rsidP="00010179"/>
    <w:p w:rsidR="00010179" w:rsidRPr="008D00BC" w:rsidRDefault="00F174B9" w:rsidP="00DC35B3">
      <w:pPr>
        <w:pStyle w:val="Ttulo1"/>
        <w:spacing w:after="100"/>
      </w:pPr>
      <w:bookmarkStart w:id="18" w:name="_Toc441071730"/>
      <w:r>
        <w:t xml:space="preserve"> Configuración de variable de a</w:t>
      </w:r>
      <w:r w:rsidR="00010179" w:rsidRPr="00F174B9">
        <w:t>mbiente</w:t>
      </w:r>
      <w:bookmarkEnd w:id="18"/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2851"/>
        <w:gridCol w:w="2867"/>
        <w:gridCol w:w="1229"/>
        <w:gridCol w:w="3418"/>
      </w:tblGrid>
      <w:tr w:rsidR="009E20DE" w:rsidRPr="00793DA1" w:rsidTr="007C2378">
        <w:trPr>
          <w:trHeight w:val="482"/>
          <w:tblHeader/>
          <w:jc w:val="center"/>
        </w:trPr>
        <w:tc>
          <w:tcPr>
            <w:tcW w:w="1375" w:type="pct"/>
            <w:shd w:val="clear" w:color="auto" w:fill="A6A6A6" w:themeFill="background1" w:themeFillShade="A6"/>
            <w:vAlign w:val="center"/>
          </w:tcPr>
          <w:p w:rsidR="009E20DE" w:rsidRPr="00793DA1" w:rsidRDefault="00E5248D" w:rsidP="00F174B9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793DA1">
              <w:rPr>
                <w:b/>
                <w:color w:val="FFFFFF" w:themeColor="background1"/>
              </w:rPr>
              <w:t xml:space="preserve">Nombre de la </w:t>
            </w:r>
            <w:r w:rsidR="009E20DE" w:rsidRPr="00793DA1">
              <w:rPr>
                <w:b/>
                <w:color w:val="FFFFFF" w:themeColor="background1"/>
              </w:rPr>
              <w:t>Variable</w:t>
            </w:r>
          </w:p>
        </w:tc>
        <w:tc>
          <w:tcPr>
            <w:tcW w:w="1383" w:type="pct"/>
            <w:shd w:val="clear" w:color="auto" w:fill="A6A6A6" w:themeFill="background1" w:themeFillShade="A6"/>
            <w:vAlign w:val="center"/>
          </w:tcPr>
          <w:p w:rsidR="009E20DE" w:rsidRPr="00793DA1" w:rsidRDefault="009E20DE" w:rsidP="00F174B9">
            <w:pPr>
              <w:spacing w:before="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793DA1">
              <w:rPr>
                <w:b/>
                <w:color w:val="FFFFFF" w:themeColor="background1"/>
                <w:lang w:val="en-US"/>
              </w:rPr>
              <w:t>Clúster</w:t>
            </w:r>
            <w:proofErr w:type="spellEnd"/>
          </w:p>
        </w:tc>
        <w:tc>
          <w:tcPr>
            <w:tcW w:w="2242" w:type="pct"/>
            <w:gridSpan w:val="2"/>
            <w:shd w:val="clear" w:color="auto" w:fill="A6A6A6" w:themeFill="background1" w:themeFillShade="A6"/>
            <w:vAlign w:val="center"/>
          </w:tcPr>
          <w:p w:rsidR="009E20DE" w:rsidRPr="00793DA1" w:rsidRDefault="009E20DE" w:rsidP="00F174B9">
            <w:pPr>
              <w:spacing w:before="0"/>
              <w:jc w:val="center"/>
              <w:rPr>
                <w:b/>
                <w:color w:val="FFFFFF" w:themeColor="background1"/>
                <w:lang w:val="en-US"/>
              </w:rPr>
            </w:pPr>
            <w:r w:rsidRPr="00793DA1">
              <w:rPr>
                <w:b/>
                <w:color w:val="FFFFFF" w:themeColor="background1"/>
                <w:lang w:val="en-US"/>
              </w:rPr>
              <w:t>Valor</w:t>
            </w:r>
          </w:p>
        </w:tc>
      </w:tr>
      <w:tr w:rsidR="009E20DE" w:rsidRPr="00793DA1" w:rsidTr="007C2378">
        <w:trPr>
          <w:trHeight w:val="482"/>
          <w:jc w:val="center"/>
        </w:trPr>
        <w:tc>
          <w:tcPr>
            <w:tcW w:w="1375" w:type="pct"/>
            <w:vMerge w:val="restar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</w:rPr>
            </w:pPr>
            <w:r w:rsidRPr="00793DA1">
              <w:rPr>
                <w:color w:val="0000FF"/>
              </w:rPr>
              <w:t>[Nombre de la Variable]</w:t>
            </w:r>
          </w:p>
        </w:tc>
        <w:tc>
          <w:tcPr>
            <w:tcW w:w="1383" w:type="pct"/>
            <w:vMerge w:val="restart"/>
            <w:vAlign w:val="center"/>
          </w:tcPr>
          <w:p w:rsidR="007C2378" w:rsidRDefault="009E20DE" w:rsidP="007C2378">
            <w:pPr>
              <w:spacing w:before="0"/>
              <w:ind w:left="0"/>
              <w:jc w:val="center"/>
              <w:rPr>
                <w:lang w:val="en-US"/>
              </w:rPr>
            </w:pPr>
            <w:proofErr w:type="spellStart"/>
            <w:r w:rsidRPr="00793DA1">
              <w:rPr>
                <w:lang w:val="en-US"/>
              </w:rPr>
              <w:t>Clúster</w:t>
            </w:r>
            <w:proofErr w:type="spellEnd"/>
            <w:r w:rsidRPr="00793DA1">
              <w:rPr>
                <w:lang w:val="en-US"/>
              </w:rPr>
              <w:t xml:space="preserve"> </w:t>
            </w:r>
            <w:r w:rsidRPr="00793DA1">
              <w:rPr>
                <w:color w:val="0000FF"/>
                <w:lang w:val="en-US"/>
              </w:rPr>
              <w:t>[</w:t>
            </w:r>
            <w:proofErr w:type="spellStart"/>
            <w:r w:rsidRPr="00793DA1">
              <w:rPr>
                <w:color w:val="0000FF"/>
                <w:lang w:val="en-US"/>
              </w:rPr>
              <w:t>ADF,EJB,Tensegrity</w:t>
            </w:r>
            <w:proofErr w:type="spellEnd"/>
            <w:r w:rsidRPr="00793DA1">
              <w:rPr>
                <w:color w:val="0000FF"/>
                <w:lang w:val="en-US"/>
              </w:rPr>
              <w:t>],</w:t>
            </w:r>
            <w:r w:rsidRPr="00793DA1">
              <w:rPr>
                <w:lang w:val="en-US"/>
              </w:rPr>
              <w:t xml:space="preserve"> Middleware </w:t>
            </w:r>
          </w:p>
          <w:p w:rsidR="009E20DE" w:rsidRPr="00793DA1" w:rsidRDefault="009E20DE" w:rsidP="007C2378">
            <w:pPr>
              <w:spacing w:before="0"/>
              <w:ind w:left="0"/>
              <w:jc w:val="center"/>
              <w:rPr>
                <w:lang w:val="en-US"/>
              </w:rPr>
            </w:pPr>
            <w:r w:rsidRPr="00793DA1">
              <w:rPr>
                <w:color w:val="0000FF"/>
                <w:lang w:val="en-US"/>
              </w:rPr>
              <w:t>[11.1.1.4 o 11.1.1.7]</w:t>
            </w:r>
          </w:p>
        </w:tc>
        <w:tc>
          <w:tcPr>
            <w:tcW w:w="593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b/>
                <w:lang w:val="en-US"/>
              </w:rPr>
            </w:pPr>
            <w:r w:rsidRPr="00E356C0">
              <w:rPr>
                <w:color w:val="0000FF"/>
                <w:lang w:val="en-US"/>
              </w:rPr>
              <w:t>DES</w:t>
            </w:r>
          </w:p>
        </w:tc>
        <w:tc>
          <w:tcPr>
            <w:tcW w:w="1649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[Valor de la Variable]</w:t>
            </w:r>
          </w:p>
        </w:tc>
      </w:tr>
      <w:tr w:rsidR="009E20DE" w:rsidRPr="00793DA1" w:rsidTr="007C2378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b/>
                <w:color w:val="FF0000"/>
              </w:rPr>
            </w:pPr>
          </w:p>
        </w:tc>
        <w:tc>
          <w:tcPr>
            <w:tcW w:w="1383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INT</w:t>
            </w:r>
          </w:p>
        </w:tc>
        <w:tc>
          <w:tcPr>
            <w:tcW w:w="1649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[Valor de la Variable]</w:t>
            </w:r>
          </w:p>
        </w:tc>
      </w:tr>
      <w:tr w:rsidR="009E20DE" w:rsidRPr="00793DA1" w:rsidTr="007C2378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b/>
                <w:color w:val="FF0000"/>
              </w:rPr>
            </w:pPr>
          </w:p>
        </w:tc>
        <w:tc>
          <w:tcPr>
            <w:tcW w:w="1383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LIB</w:t>
            </w:r>
          </w:p>
        </w:tc>
        <w:tc>
          <w:tcPr>
            <w:tcW w:w="1649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[Valor de la Variable]</w:t>
            </w:r>
          </w:p>
        </w:tc>
      </w:tr>
      <w:tr w:rsidR="009E20DE" w:rsidRPr="00793DA1" w:rsidTr="007C2378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b/>
                <w:color w:val="FF0000"/>
              </w:rPr>
            </w:pPr>
          </w:p>
        </w:tc>
        <w:tc>
          <w:tcPr>
            <w:tcW w:w="1383" w:type="pct"/>
            <w:vMerge/>
            <w:vAlign w:val="center"/>
          </w:tcPr>
          <w:p w:rsidR="009E20DE" w:rsidRPr="00793DA1" w:rsidRDefault="009E20DE" w:rsidP="007C2378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PROD</w:t>
            </w:r>
          </w:p>
        </w:tc>
        <w:tc>
          <w:tcPr>
            <w:tcW w:w="1649" w:type="pct"/>
            <w:vAlign w:val="center"/>
          </w:tcPr>
          <w:p w:rsidR="009E20DE" w:rsidRPr="00793DA1" w:rsidRDefault="009E20DE" w:rsidP="007C2378">
            <w:pPr>
              <w:spacing w:before="0"/>
              <w:ind w:left="0"/>
              <w:jc w:val="center"/>
              <w:rPr>
                <w:color w:val="0000FF"/>
                <w:lang w:val="en-US"/>
              </w:rPr>
            </w:pPr>
            <w:r w:rsidRPr="00793DA1">
              <w:rPr>
                <w:color w:val="0000FF"/>
                <w:lang w:val="en-US"/>
              </w:rPr>
              <w:t>[Valor de la Variable]</w:t>
            </w:r>
          </w:p>
        </w:tc>
      </w:tr>
      <w:tr w:rsidR="009E20DE" w:rsidRPr="00793DA1" w:rsidTr="007C2378">
        <w:trPr>
          <w:trHeight w:val="482"/>
          <w:jc w:val="center"/>
        </w:trPr>
        <w:tc>
          <w:tcPr>
            <w:tcW w:w="1375" w:type="pct"/>
            <w:vAlign w:val="center"/>
          </w:tcPr>
          <w:p w:rsidR="009E20DE" w:rsidRPr="007C2378" w:rsidRDefault="009E20DE" w:rsidP="007C2378">
            <w:pPr>
              <w:pStyle w:val="TextoTabla"/>
              <w:spacing w:before="0" w:after="60"/>
              <w:jc w:val="center"/>
              <w:rPr>
                <w:color w:val="0000FF"/>
                <w:sz w:val="22"/>
                <w:lang w:val="en-US"/>
              </w:rPr>
            </w:pPr>
            <w:proofErr w:type="spellStart"/>
            <w:r w:rsidRPr="007C2378">
              <w:rPr>
                <w:color w:val="0000FF"/>
                <w:sz w:val="22"/>
                <w:lang w:val="en-US"/>
              </w:rPr>
              <w:t>enviromentServices</w:t>
            </w:r>
            <w:proofErr w:type="spellEnd"/>
          </w:p>
        </w:tc>
        <w:tc>
          <w:tcPr>
            <w:tcW w:w="1383" w:type="pct"/>
            <w:vAlign w:val="center"/>
          </w:tcPr>
          <w:p w:rsidR="009E20DE" w:rsidRPr="007C2378" w:rsidRDefault="009E20DE" w:rsidP="007C2378">
            <w:pPr>
              <w:pStyle w:val="TextoTabla"/>
              <w:spacing w:before="0" w:after="60"/>
              <w:jc w:val="center"/>
              <w:rPr>
                <w:color w:val="0000FF"/>
                <w:sz w:val="22"/>
                <w:lang w:val="en-US"/>
              </w:rPr>
            </w:pPr>
            <w:proofErr w:type="spellStart"/>
            <w:r w:rsidRPr="007C2378">
              <w:rPr>
                <w:color w:val="0000FF"/>
                <w:sz w:val="22"/>
                <w:lang w:val="en-US"/>
              </w:rPr>
              <w:t>Clúster</w:t>
            </w:r>
            <w:proofErr w:type="spellEnd"/>
            <w:r w:rsidRPr="007C2378">
              <w:rPr>
                <w:color w:val="0000FF"/>
                <w:sz w:val="22"/>
                <w:lang w:val="en-US"/>
              </w:rPr>
              <w:t xml:space="preserve"> ADF, Middleware 11.1.1.7</w:t>
            </w:r>
          </w:p>
        </w:tc>
        <w:tc>
          <w:tcPr>
            <w:tcW w:w="593" w:type="pct"/>
            <w:vAlign w:val="center"/>
          </w:tcPr>
          <w:p w:rsidR="009E20DE" w:rsidRPr="007C2378" w:rsidRDefault="009E20DE" w:rsidP="007C2378">
            <w:pPr>
              <w:pStyle w:val="TextoTabla"/>
              <w:spacing w:before="0" w:after="60"/>
              <w:jc w:val="center"/>
              <w:rPr>
                <w:color w:val="0000FF"/>
                <w:sz w:val="22"/>
                <w:lang w:val="en-US"/>
              </w:rPr>
            </w:pPr>
            <w:r w:rsidRPr="007C2378">
              <w:rPr>
                <w:color w:val="0000FF"/>
                <w:sz w:val="22"/>
                <w:lang w:val="en-US"/>
              </w:rPr>
              <w:t>INT</w:t>
            </w:r>
          </w:p>
        </w:tc>
        <w:tc>
          <w:tcPr>
            <w:tcW w:w="1649" w:type="pct"/>
            <w:vAlign w:val="center"/>
          </w:tcPr>
          <w:p w:rsidR="009E20DE" w:rsidRPr="007C2378" w:rsidRDefault="009E20DE" w:rsidP="007C2378">
            <w:pPr>
              <w:pStyle w:val="TextoTabla"/>
              <w:spacing w:before="0" w:after="60"/>
              <w:jc w:val="center"/>
              <w:rPr>
                <w:color w:val="0000FF"/>
                <w:sz w:val="22"/>
                <w:lang w:val="en-US"/>
              </w:rPr>
            </w:pPr>
            <w:r w:rsidRPr="007C2378">
              <w:rPr>
                <w:color w:val="0000FF"/>
                <w:sz w:val="22"/>
                <w:lang w:val="en-US"/>
              </w:rPr>
              <w:t>intservicios.senasica.gob.mx</w:t>
            </w:r>
          </w:p>
        </w:tc>
      </w:tr>
    </w:tbl>
    <w:p w:rsidR="00010179" w:rsidRPr="00793DA1" w:rsidRDefault="00010179" w:rsidP="00010179">
      <w:pPr>
        <w:rPr>
          <w:color w:val="1F497D"/>
        </w:rPr>
      </w:pPr>
    </w:p>
    <w:tbl>
      <w:tblPr>
        <w:tblpPr w:leftFromText="141" w:rightFromText="141" w:vertAnchor="text" w:horzAnchor="margin" w:tblpY="18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010179" w:rsidRPr="00793DA1" w:rsidTr="00F04A52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10179" w:rsidRPr="00793DA1" w:rsidRDefault="00010179" w:rsidP="009E20DE">
            <w:pPr>
              <w:pStyle w:val="TextoTablaTitulo"/>
            </w:pPr>
            <w:r w:rsidRPr="00793DA1">
              <w:t>Documentos de apoyo:</w:t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0"/>
              </w:numPr>
              <w:spacing w:before="0"/>
            </w:pPr>
            <w:r w:rsidRPr="00793DA1">
              <w:t xml:space="preserve">“Procesos </w:t>
            </w:r>
            <w:proofErr w:type="spellStart"/>
            <w:r w:rsidRPr="00793DA1">
              <w:t>Weblogic</w:t>
            </w:r>
            <w:proofErr w:type="spellEnd"/>
            <w:r w:rsidRPr="00793DA1">
              <w:t>”, sección “</w:t>
            </w:r>
            <w:r w:rsidRPr="00793DA1">
              <w:rPr>
                <w:b/>
              </w:rPr>
              <w:t>9. Configuración Variable de Ambiente</w:t>
            </w:r>
            <w:r w:rsidRPr="00793DA1">
              <w:t>”.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69B42A9E" wp14:editId="3FD3D946">
                  <wp:extent cx="580952" cy="238095"/>
                  <wp:effectExtent l="0" t="0" r="0" b="0"/>
                  <wp:docPr id="14" name="Imagen 14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0"/>
              </w:numPr>
              <w:spacing w:before="0"/>
            </w:pPr>
            <w:r w:rsidRPr="00793DA1">
              <w:t xml:space="preserve">“Argumentos de Inicio” </w:t>
            </w:r>
            <w:r w:rsidRPr="00793DA1">
              <w:rPr>
                <w:noProof/>
                <w:lang w:eastAsia="es-MX"/>
              </w:rPr>
              <w:drawing>
                <wp:inline distT="0" distB="0" distL="0" distR="0" wp14:anchorId="3D431F28" wp14:editId="530F1B5F">
                  <wp:extent cx="580952" cy="238095"/>
                  <wp:effectExtent l="0" t="0" r="0" b="0"/>
                  <wp:docPr id="15" name="Imagen 1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9E20DE">
            <w:pPr>
              <w:pStyle w:val="TextoTablaTitulo"/>
            </w:pPr>
          </w:p>
        </w:tc>
      </w:tr>
    </w:tbl>
    <w:p w:rsidR="00010179" w:rsidRPr="00793DA1" w:rsidRDefault="00010179" w:rsidP="00010179">
      <w:pPr>
        <w:rPr>
          <w:color w:val="0000FF"/>
        </w:rPr>
      </w:pPr>
      <w:r w:rsidRPr="00793DA1">
        <w:rPr>
          <w:color w:val="0000FF"/>
        </w:rPr>
        <w:t>Si el sistema no requiere de variables de ambiente deberá borrar los ejemplos y colocar la leyenda “No Aplica”.</w:t>
      </w:r>
    </w:p>
    <w:p w:rsidR="009E20DE" w:rsidRPr="00793DA1" w:rsidRDefault="009E20DE" w:rsidP="00010179">
      <w:pPr>
        <w:rPr>
          <w:color w:val="0000FF"/>
        </w:rPr>
      </w:pPr>
    </w:p>
    <w:p w:rsidR="00010179" w:rsidRPr="007C2378" w:rsidRDefault="00DC35B3" w:rsidP="00DC35B3">
      <w:pPr>
        <w:pStyle w:val="Ttulo1"/>
        <w:spacing w:after="100"/>
      </w:pPr>
      <w:bookmarkStart w:id="19" w:name="_Toc441071731"/>
      <w:r>
        <w:t xml:space="preserve"> </w:t>
      </w:r>
      <w:r w:rsidR="00010179" w:rsidRPr="007C2378">
        <w:t>Instalación de librerías</w:t>
      </w:r>
      <w:bookmarkEnd w:id="19"/>
    </w:p>
    <w:p w:rsidR="00010179" w:rsidRPr="008D00BC" w:rsidRDefault="00010179" w:rsidP="008D00BC">
      <w:pPr>
        <w:spacing w:before="0"/>
        <w:ind w:left="0"/>
      </w:pPr>
      <w:r w:rsidRPr="00793DA1">
        <w:rPr>
          <w:color w:val="0000FF"/>
        </w:rPr>
        <w:t>Si el sistema no requiere de librerías deberá borrar los ejemplos y colocar la leyenda “No Aplica”.</w:t>
      </w:r>
    </w:p>
    <w:tbl>
      <w:tblPr>
        <w:tblpPr w:leftFromText="141" w:rightFromText="141" w:vertAnchor="text" w:tblpXSpec="center" w:tblpY="1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3456"/>
        <w:gridCol w:w="3454"/>
      </w:tblGrid>
      <w:tr w:rsidR="00010179" w:rsidRPr="00793DA1" w:rsidTr="007C2378">
        <w:trPr>
          <w:trHeight w:val="482"/>
          <w:tblHeader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7C2378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Librería-Versión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7C2378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Servidores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7C2378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Justificación</w:t>
            </w:r>
          </w:p>
        </w:tc>
      </w:tr>
      <w:tr w:rsidR="00010179" w:rsidRPr="00793DA1" w:rsidTr="007C2378">
        <w:trPr>
          <w:trHeight w:val="482"/>
        </w:trPr>
        <w:tc>
          <w:tcPr>
            <w:tcW w:w="1667" w:type="pct"/>
            <w:vAlign w:val="center"/>
          </w:tcPr>
          <w:p w:rsidR="00010179" w:rsidRPr="00793DA1" w:rsidRDefault="00010179" w:rsidP="007C2378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[Nombre de la Librería]</w:t>
            </w:r>
          </w:p>
        </w:tc>
        <w:tc>
          <w:tcPr>
            <w:tcW w:w="1667" w:type="pct"/>
            <w:vAlign w:val="center"/>
          </w:tcPr>
          <w:p w:rsidR="007C2378" w:rsidRDefault="00010179" w:rsidP="007C2378">
            <w:pPr>
              <w:pStyle w:val="TextoTabla"/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proofErr w:type="spellStart"/>
            <w:r w:rsidRPr="00793DA1">
              <w:rPr>
                <w:color w:val="auto"/>
                <w:sz w:val="22"/>
                <w:lang w:val="en-US"/>
              </w:rPr>
              <w:t>Clúster</w:t>
            </w:r>
            <w:proofErr w:type="spellEnd"/>
          </w:p>
          <w:p w:rsidR="007C2378" w:rsidRDefault="00010179" w:rsidP="007C2378">
            <w:pPr>
              <w:pStyle w:val="TextoTabla"/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 w:rsidRPr="00793DA1">
              <w:rPr>
                <w:color w:val="0000FF"/>
                <w:sz w:val="22"/>
                <w:lang w:val="en-US"/>
              </w:rPr>
              <w:t>[</w:t>
            </w:r>
            <w:proofErr w:type="spellStart"/>
            <w:r w:rsidRPr="00793DA1">
              <w:rPr>
                <w:color w:val="0000FF"/>
                <w:sz w:val="22"/>
                <w:lang w:val="en-US"/>
              </w:rPr>
              <w:t>ADF,EJB,Tensegrity</w:t>
            </w:r>
            <w:proofErr w:type="spellEnd"/>
            <w:r w:rsidRPr="00793DA1">
              <w:rPr>
                <w:color w:val="0000FF"/>
                <w:sz w:val="22"/>
                <w:lang w:val="en-US"/>
              </w:rPr>
              <w:t>],</w:t>
            </w:r>
            <w:r w:rsidRPr="00793DA1">
              <w:rPr>
                <w:color w:val="FF0000"/>
                <w:sz w:val="22"/>
                <w:lang w:val="en-US"/>
              </w:rPr>
              <w:t xml:space="preserve"> </w:t>
            </w:r>
            <w:r w:rsidRPr="00793DA1">
              <w:rPr>
                <w:color w:val="auto"/>
                <w:sz w:val="22"/>
                <w:lang w:val="en-US"/>
              </w:rPr>
              <w:t>Middleware</w:t>
            </w:r>
          </w:p>
          <w:p w:rsidR="00010179" w:rsidRPr="00793DA1" w:rsidRDefault="00010179" w:rsidP="007C2378">
            <w:pPr>
              <w:pStyle w:val="TextoTabla"/>
              <w:spacing w:before="0" w:after="0"/>
              <w:jc w:val="center"/>
              <w:rPr>
                <w:color w:val="FF0000"/>
                <w:sz w:val="22"/>
                <w:lang w:val="en-US"/>
              </w:rPr>
            </w:pPr>
            <w:r w:rsidRPr="00793DA1">
              <w:rPr>
                <w:color w:val="0000FF"/>
                <w:sz w:val="22"/>
                <w:lang w:val="en-US"/>
              </w:rPr>
              <w:t>[11.1.1.4 o 11.1.1.7]</w:t>
            </w:r>
          </w:p>
        </w:tc>
        <w:tc>
          <w:tcPr>
            <w:tcW w:w="1667" w:type="pct"/>
            <w:vAlign w:val="center"/>
          </w:tcPr>
          <w:p w:rsidR="00010179" w:rsidRPr="00793DA1" w:rsidRDefault="00010179" w:rsidP="007C2378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93DA1">
              <w:rPr>
                <w:color w:val="0000FF"/>
                <w:sz w:val="22"/>
              </w:rPr>
              <w:t>[Razón por la que se solicita]</w:t>
            </w:r>
          </w:p>
        </w:tc>
      </w:tr>
      <w:tr w:rsidR="00010179" w:rsidRPr="00793DA1" w:rsidTr="007C2378">
        <w:trPr>
          <w:trHeight w:val="482"/>
        </w:trPr>
        <w:tc>
          <w:tcPr>
            <w:tcW w:w="1667" w:type="pct"/>
            <w:vAlign w:val="center"/>
          </w:tcPr>
          <w:p w:rsidR="00010179" w:rsidRPr="007C2378" w:rsidRDefault="00010179" w:rsidP="007C2378">
            <w:pPr>
              <w:pStyle w:val="TextoTabla"/>
              <w:spacing w:before="0" w:after="0"/>
              <w:jc w:val="center"/>
              <w:rPr>
                <w:color w:val="0000FF"/>
                <w:sz w:val="22"/>
                <w:lang w:val="en-US"/>
              </w:rPr>
            </w:pPr>
            <w:r w:rsidRPr="007C2378">
              <w:rPr>
                <w:color w:val="0000FF"/>
                <w:sz w:val="22"/>
                <w:lang w:val="en-US"/>
              </w:rPr>
              <w:lastRenderedPageBreak/>
              <w:t>jasperreports-4.0.1.jar</w:t>
            </w:r>
          </w:p>
        </w:tc>
        <w:tc>
          <w:tcPr>
            <w:tcW w:w="1667" w:type="pct"/>
            <w:vAlign w:val="center"/>
          </w:tcPr>
          <w:p w:rsidR="00010179" w:rsidRPr="007C2378" w:rsidRDefault="00010179" w:rsidP="007C2378">
            <w:pPr>
              <w:pStyle w:val="TextoTabla"/>
              <w:spacing w:before="0" w:after="0"/>
              <w:jc w:val="center"/>
              <w:rPr>
                <w:color w:val="0000FF"/>
                <w:sz w:val="22"/>
                <w:lang w:val="en-US"/>
              </w:rPr>
            </w:pPr>
            <w:proofErr w:type="spellStart"/>
            <w:r w:rsidRPr="007C2378">
              <w:rPr>
                <w:color w:val="0000FF"/>
                <w:sz w:val="22"/>
                <w:lang w:val="en-US"/>
              </w:rPr>
              <w:t>Clúster</w:t>
            </w:r>
            <w:proofErr w:type="spellEnd"/>
            <w:r w:rsidRPr="007C2378">
              <w:rPr>
                <w:color w:val="0000FF"/>
                <w:sz w:val="22"/>
                <w:lang w:val="en-US"/>
              </w:rPr>
              <w:t xml:space="preserve"> EJB, Middleware 11.1.1.4 y  </w:t>
            </w:r>
            <w:proofErr w:type="spellStart"/>
            <w:r w:rsidRPr="007C2378">
              <w:rPr>
                <w:color w:val="0000FF"/>
                <w:sz w:val="22"/>
                <w:lang w:val="en-US"/>
              </w:rPr>
              <w:t>Clúster</w:t>
            </w:r>
            <w:proofErr w:type="spellEnd"/>
            <w:r w:rsidRPr="007C2378">
              <w:rPr>
                <w:color w:val="0000FF"/>
                <w:sz w:val="22"/>
                <w:lang w:val="en-US"/>
              </w:rPr>
              <w:t xml:space="preserve"> ADF, Middleware 11.1.1.7</w:t>
            </w:r>
          </w:p>
        </w:tc>
        <w:tc>
          <w:tcPr>
            <w:tcW w:w="1667" w:type="pct"/>
            <w:vAlign w:val="center"/>
          </w:tcPr>
          <w:p w:rsidR="00010179" w:rsidRPr="007C2378" w:rsidRDefault="00010179" w:rsidP="007C2378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7C2378">
              <w:rPr>
                <w:color w:val="0000FF"/>
                <w:sz w:val="22"/>
              </w:rPr>
              <w:t>Se solicita para la creación de reportes por parte del Sistema.</w:t>
            </w:r>
          </w:p>
        </w:tc>
      </w:tr>
      <w:tr w:rsidR="007C2378" w:rsidRPr="00793DA1" w:rsidTr="007C2378">
        <w:trPr>
          <w:trHeight w:val="482"/>
        </w:trPr>
        <w:tc>
          <w:tcPr>
            <w:tcW w:w="1667" w:type="pct"/>
            <w:vAlign w:val="center"/>
          </w:tcPr>
          <w:p w:rsidR="007C2378" w:rsidRPr="00796783" w:rsidRDefault="007C2378" w:rsidP="007C2378">
            <w:pPr>
              <w:pStyle w:val="TextoTabla"/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667" w:type="pct"/>
            <w:vAlign w:val="center"/>
          </w:tcPr>
          <w:p w:rsidR="007C2378" w:rsidRPr="00796783" w:rsidRDefault="007C2378" w:rsidP="007C2378">
            <w:pPr>
              <w:pStyle w:val="TextoTabla"/>
              <w:spacing w:before="0" w:after="0"/>
              <w:jc w:val="center"/>
              <w:rPr>
                <w:color w:val="auto"/>
                <w:sz w:val="22"/>
              </w:rPr>
            </w:pPr>
          </w:p>
        </w:tc>
        <w:tc>
          <w:tcPr>
            <w:tcW w:w="1667" w:type="pct"/>
            <w:vAlign w:val="center"/>
          </w:tcPr>
          <w:p w:rsidR="007C2378" w:rsidRPr="00793DA1" w:rsidRDefault="007C2378" w:rsidP="007C2378">
            <w:pPr>
              <w:pStyle w:val="TextoTabla"/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</w:tbl>
    <w:p w:rsidR="00010179" w:rsidRPr="00793DA1" w:rsidRDefault="00010179" w:rsidP="009E20DE">
      <w:pPr>
        <w:pStyle w:val="Comentarios"/>
        <w:ind w:left="0"/>
        <w:rPr>
          <w:color w:val="auto"/>
        </w:rPr>
      </w:pPr>
      <w:r w:rsidRPr="00793DA1">
        <w:rPr>
          <w:color w:val="auto"/>
        </w:rPr>
        <w:t>A nivel sistema operativo, en la ruta que se indica a continuación, en cada uno de los nodos que forman parte del clúster.</w:t>
      </w:r>
    </w:p>
    <w:p w:rsidR="00010179" w:rsidRPr="002248A7" w:rsidRDefault="00010179" w:rsidP="00C16A04">
      <w:pPr>
        <w:pStyle w:val="Comentarios"/>
        <w:numPr>
          <w:ilvl w:val="0"/>
          <w:numId w:val="8"/>
        </w:numPr>
        <w:rPr>
          <w:lang w:val="en-US"/>
        </w:rPr>
      </w:pPr>
      <w:r w:rsidRPr="002248A7">
        <w:rPr>
          <w:lang w:val="en-US"/>
        </w:rPr>
        <w:t xml:space="preserve">/opt/oracle/&lt;Middleware_Home&gt;/user_projects/domains/&lt;Nombre_Dominio&gt;/lib </w:t>
      </w:r>
    </w:p>
    <w:p w:rsidR="00010179" w:rsidRDefault="00010179" w:rsidP="00010179">
      <w:pPr>
        <w:pStyle w:val="Comentarios"/>
        <w:ind w:left="0"/>
        <w:rPr>
          <w:color w:val="auto"/>
        </w:rPr>
      </w:pPr>
      <w:r w:rsidRPr="00793DA1">
        <w:rPr>
          <w:color w:val="000000" w:themeColor="text1"/>
        </w:rPr>
        <w:t xml:space="preserve">Después de agregar las bibliotecas al dominio, se deberá reiniciar el </w:t>
      </w:r>
      <w:r w:rsidRPr="00793DA1">
        <w:rPr>
          <w:color w:val="auto"/>
        </w:rPr>
        <w:t xml:space="preserve">ambiente esto es los nodos que componen al clúster y también el </w:t>
      </w:r>
      <w:proofErr w:type="spellStart"/>
      <w:r w:rsidRPr="00793DA1">
        <w:rPr>
          <w:color w:val="auto"/>
        </w:rPr>
        <w:t>AdminServer</w:t>
      </w:r>
      <w:proofErr w:type="spellEnd"/>
      <w:r w:rsidRPr="00793DA1">
        <w:rPr>
          <w:color w:val="auto"/>
        </w:rPr>
        <w:t>.</w:t>
      </w:r>
    </w:p>
    <w:p w:rsidR="008D00BC" w:rsidRPr="00793DA1" w:rsidRDefault="008D00BC" w:rsidP="00010179">
      <w:pPr>
        <w:pStyle w:val="Comentarios"/>
        <w:ind w:left="0"/>
        <w:rPr>
          <w:b/>
        </w:rPr>
      </w:pPr>
    </w:p>
    <w:p w:rsidR="00A10B46" w:rsidRPr="007C2378" w:rsidRDefault="00374B2F" w:rsidP="00DC35B3">
      <w:pPr>
        <w:pStyle w:val="Ttulo1"/>
        <w:numPr>
          <w:ilvl w:val="0"/>
          <w:numId w:val="0"/>
        </w:numPr>
        <w:spacing w:after="100"/>
        <w:ind w:left="357"/>
      </w:pPr>
      <w:bookmarkStart w:id="20" w:name="_Toc441071736"/>
      <w:r w:rsidRPr="007C2378">
        <w:t xml:space="preserve">Firmas </w:t>
      </w:r>
      <w:bookmarkEnd w:id="1"/>
      <w:bookmarkEnd w:id="20"/>
    </w:p>
    <w:tbl>
      <w:tblPr>
        <w:tblStyle w:val="Tablaconcuadrcula"/>
        <w:tblW w:w="10365" w:type="dxa"/>
        <w:tblLayout w:type="fixed"/>
        <w:tblLook w:val="04A0" w:firstRow="1" w:lastRow="0" w:firstColumn="1" w:lastColumn="0" w:noHBand="0" w:noVBand="1"/>
      </w:tblPr>
      <w:tblGrid>
        <w:gridCol w:w="2465"/>
        <w:gridCol w:w="2552"/>
        <w:gridCol w:w="2757"/>
        <w:gridCol w:w="2591"/>
      </w:tblGrid>
      <w:tr w:rsidR="00A408F0" w:rsidRPr="00AC138C" w:rsidTr="00A408F0">
        <w:trPr>
          <w:trHeight w:val="482"/>
          <w:tblHeader/>
        </w:trPr>
        <w:tc>
          <w:tcPr>
            <w:tcW w:w="1189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color w:val="FFFFFF" w:themeColor="background1"/>
              </w:rPr>
            </w:pPr>
            <w:r w:rsidRPr="00A408F0">
              <w:rPr>
                <w:color w:val="FFFFFF" w:themeColor="background1"/>
              </w:rPr>
              <w:t>Elaboró</w:t>
            </w:r>
          </w:p>
        </w:tc>
        <w:tc>
          <w:tcPr>
            <w:tcW w:w="1231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color w:val="FFFFFF" w:themeColor="background1"/>
              </w:rPr>
            </w:pPr>
            <w:r w:rsidRPr="00A408F0">
              <w:rPr>
                <w:color w:val="FFFFFF" w:themeColor="background1"/>
              </w:rPr>
              <w:t>Revisó</w:t>
            </w:r>
          </w:p>
        </w:tc>
        <w:tc>
          <w:tcPr>
            <w:tcW w:w="1330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color w:val="FFFFFF" w:themeColor="background1"/>
              </w:rPr>
            </w:pPr>
            <w:r w:rsidRPr="00A408F0">
              <w:rPr>
                <w:color w:val="FFFFFF" w:themeColor="background1"/>
              </w:rPr>
              <w:t>Validó y Recibió</w:t>
            </w:r>
          </w:p>
        </w:tc>
        <w:tc>
          <w:tcPr>
            <w:tcW w:w="1250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color w:val="FFFFFF" w:themeColor="background1"/>
              </w:rPr>
            </w:pPr>
            <w:r w:rsidRPr="00A408F0">
              <w:rPr>
                <w:color w:val="FFFFFF" w:themeColor="background1"/>
              </w:rPr>
              <w:t>Autorizó</w:t>
            </w:r>
          </w:p>
        </w:tc>
      </w:tr>
      <w:tr w:rsidR="00A408F0" w:rsidRPr="00AC138C" w:rsidTr="00A408F0">
        <w:trPr>
          <w:trHeight w:val="1701"/>
        </w:trPr>
        <w:tc>
          <w:tcPr>
            <w:tcW w:w="1189" w:type="pct"/>
            <w:vAlign w:val="bottom"/>
          </w:tcPr>
          <w:p w:rsidR="00A408F0" w:rsidRPr="00AC138C" w:rsidRDefault="00A408F0" w:rsidP="000C3603">
            <w:pPr>
              <w:pStyle w:val="TextoTabla"/>
              <w:spacing w:before="0" w:after="0"/>
              <w:rPr>
                <w:color w:val="0000FF"/>
                <w:sz w:val="22"/>
              </w:rPr>
            </w:pPr>
            <w:r w:rsidRPr="00AC138C">
              <w:rPr>
                <w:color w:val="auto"/>
                <w:sz w:val="22"/>
              </w:rPr>
              <w:t>Fecha:___/___/_____</w:t>
            </w:r>
          </w:p>
        </w:tc>
        <w:tc>
          <w:tcPr>
            <w:tcW w:w="1231" w:type="pct"/>
            <w:vAlign w:val="bottom"/>
          </w:tcPr>
          <w:p w:rsidR="00A408F0" w:rsidRPr="00AC138C" w:rsidRDefault="00A408F0" w:rsidP="000C3603">
            <w:pPr>
              <w:pStyle w:val="TextoTabla"/>
              <w:spacing w:before="0" w:after="0"/>
              <w:rPr>
                <w:color w:val="0000FF"/>
                <w:sz w:val="22"/>
              </w:rPr>
            </w:pPr>
            <w:r w:rsidRPr="00AC138C">
              <w:rPr>
                <w:color w:val="auto"/>
                <w:sz w:val="22"/>
              </w:rPr>
              <w:t>Fecha:___/___/______</w:t>
            </w:r>
          </w:p>
        </w:tc>
        <w:tc>
          <w:tcPr>
            <w:tcW w:w="1330" w:type="pct"/>
            <w:vAlign w:val="bottom"/>
          </w:tcPr>
          <w:p w:rsidR="00A408F0" w:rsidRPr="00AC138C" w:rsidRDefault="00A408F0" w:rsidP="00A408F0">
            <w:pPr>
              <w:ind w:left="0"/>
            </w:pPr>
            <w:r w:rsidRPr="00AC138C">
              <w:t>Fecha:___/___/______</w:t>
            </w:r>
          </w:p>
        </w:tc>
        <w:tc>
          <w:tcPr>
            <w:tcW w:w="1250" w:type="pct"/>
            <w:vAlign w:val="bottom"/>
          </w:tcPr>
          <w:p w:rsidR="00A408F0" w:rsidRPr="00AC138C" w:rsidRDefault="00A408F0" w:rsidP="000C3603">
            <w:pPr>
              <w:pStyle w:val="TextoTabla"/>
              <w:spacing w:before="0" w:after="0"/>
              <w:rPr>
                <w:color w:val="0000FF"/>
                <w:sz w:val="22"/>
              </w:rPr>
            </w:pPr>
            <w:r w:rsidRPr="00AC138C">
              <w:rPr>
                <w:color w:val="auto"/>
                <w:sz w:val="22"/>
              </w:rPr>
              <w:t>Fecha:___/___/______</w:t>
            </w:r>
          </w:p>
        </w:tc>
      </w:tr>
      <w:tr w:rsidR="00A408F0" w:rsidRPr="00AC138C" w:rsidTr="00A408F0">
        <w:trPr>
          <w:trHeight w:val="1701"/>
        </w:trPr>
        <w:tc>
          <w:tcPr>
            <w:tcW w:w="1189" w:type="pct"/>
            <w:vAlign w:val="center"/>
          </w:tcPr>
          <w:p w:rsidR="00A408F0" w:rsidRPr="00AC138C" w:rsidRDefault="00A408F0" w:rsidP="00A408F0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AC138C">
              <w:rPr>
                <w:color w:val="0000FF"/>
                <w:sz w:val="22"/>
              </w:rPr>
              <w:t>[Nombre de quien elabora el documento]</w:t>
            </w:r>
          </w:p>
          <w:p w:rsidR="00A408F0" w:rsidRPr="00AC138C" w:rsidRDefault="00A408F0" w:rsidP="00A408F0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AC138C">
              <w:rPr>
                <w:color w:val="auto"/>
                <w:sz w:val="22"/>
              </w:rPr>
              <w:t>Puesto</w:t>
            </w:r>
          </w:p>
        </w:tc>
        <w:tc>
          <w:tcPr>
            <w:tcW w:w="1231" w:type="pct"/>
            <w:vAlign w:val="center"/>
          </w:tcPr>
          <w:p w:rsidR="00A408F0" w:rsidRPr="00AC138C" w:rsidRDefault="00A408F0" w:rsidP="00A408F0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  <w:r w:rsidRPr="00AC138C">
              <w:rPr>
                <w:color w:val="0000FF"/>
                <w:sz w:val="22"/>
              </w:rPr>
              <w:t>[Nombre del Líder de Proyecto]</w:t>
            </w:r>
          </w:p>
          <w:p w:rsidR="00A408F0" w:rsidRPr="00AC138C" w:rsidRDefault="00A408F0" w:rsidP="00A408F0">
            <w:pPr>
              <w:spacing w:before="0"/>
              <w:ind w:left="0"/>
              <w:jc w:val="center"/>
            </w:pPr>
            <w:r w:rsidRPr="00AC138C">
              <w:t>Líder de Proyecto</w:t>
            </w:r>
          </w:p>
        </w:tc>
        <w:tc>
          <w:tcPr>
            <w:tcW w:w="1330" w:type="pct"/>
            <w:vAlign w:val="center"/>
          </w:tcPr>
          <w:p w:rsidR="00A408F0" w:rsidRPr="00AC138C" w:rsidRDefault="00A408F0" w:rsidP="00A408F0">
            <w:pPr>
              <w:spacing w:before="0"/>
              <w:ind w:left="0"/>
              <w:jc w:val="center"/>
              <w:rPr>
                <w:color w:val="0000FF"/>
              </w:rPr>
            </w:pPr>
            <w:r w:rsidRPr="00AC138C">
              <w:rPr>
                <w:color w:val="0000FF"/>
              </w:rPr>
              <w:t>[Nombre del subdirector de Sistemas de Información SENASICA]</w:t>
            </w:r>
          </w:p>
          <w:p w:rsidR="00A408F0" w:rsidRPr="00AC138C" w:rsidRDefault="00A408F0" w:rsidP="00A408F0">
            <w:pPr>
              <w:spacing w:before="0"/>
              <w:ind w:left="0"/>
              <w:jc w:val="center"/>
              <w:rPr>
                <w:color w:val="0000FF"/>
              </w:rPr>
            </w:pPr>
            <w:r w:rsidRPr="00AC138C">
              <w:t>Subdirector de Sistemas de Información</w:t>
            </w:r>
          </w:p>
        </w:tc>
        <w:tc>
          <w:tcPr>
            <w:tcW w:w="1250" w:type="pct"/>
            <w:vAlign w:val="center"/>
          </w:tcPr>
          <w:p w:rsidR="00A408F0" w:rsidRPr="00AC138C" w:rsidRDefault="00A408F0" w:rsidP="00A408F0">
            <w:pPr>
              <w:spacing w:before="0"/>
              <w:ind w:left="0"/>
              <w:jc w:val="center"/>
              <w:rPr>
                <w:color w:val="0000FF"/>
              </w:rPr>
            </w:pPr>
            <w:r w:rsidRPr="00AC138C">
              <w:rPr>
                <w:color w:val="0000FF"/>
              </w:rPr>
              <w:t>[Nombre Director de Tecnologías de Información]</w:t>
            </w:r>
          </w:p>
          <w:p w:rsidR="00A408F0" w:rsidRPr="00AC138C" w:rsidRDefault="00A408F0" w:rsidP="00A408F0">
            <w:pPr>
              <w:spacing w:before="0"/>
              <w:ind w:left="0"/>
              <w:jc w:val="center"/>
            </w:pPr>
            <w:r w:rsidRPr="00AC138C">
              <w:t>Director de Tecnologías de Información</w:t>
            </w:r>
          </w:p>
        </w:tc>
      </w:tr>
      <w:tr w:rsidR="00A408F0" w:rsidRPr="00AC138C" w:rsidTr="00A408F0">
        <w:trPr>
          <w:trHeight w:val="1701"/>
        </w:trPr>
        <w:tc>
          <w:tcPr>
            <w:tcW w:w="1189" w:type="pct"/>
            <w:vAlign w:val="bottom"/>
          </w:tcPr>
          <w:p w:rsidR="00A408F0" w:rsidRPr="00AC138C" w:rsidRDefault="00A408F0" w:rsidP="000C3603">
            <w:pPr>
              <w:pStyle w:val="TextoTabla"/>
              <w:spacing w:before="0" w:after="0"/>
              <w:rPr>
                <w:color w:val="0000FF"/>
                <w:sz w:val="22"/>
              </w:rPr>
            </w:pPr>
          </w:p>
        </w:tc>
        <w:tc>
          <w:tcPr>
            <w:tcW w:w="1231" w:type="pct"/>
            <w:vAlign w:val="bottom"/>
          </w:tcPr>
          <w:p w:rsidR="00A408F0" w:rsidRPr="00AC138C" w:rsidRDefault="00A408F0" w:rsidP="00A408F0">
            <w:pPr>
              <w:ind w:left="0"/>
            </w:pPr>
            <w:r w:rsidRPr="00AC138C">
              <w:t>Fecha:____/_____/___</w:t>
            </w:r>
          </w:p>
        </w:tc>
        <w:tc>
          <w:tcPr>
            <w:tcW w:w="1330" w:type="pct"/>
            <w:vAlign w:val="bottom"/>
          </w:tcPr>
          <w:p w:rsidR="00A408F0" w:rsidRPr="00AC138C" w:rsidRDefault="00A408F0" w:rsidP="000C3603"/>
        </w:tc>
        <w:tc>
          <w:tcPr>
            <w:tcW w:w="1250" w:type="pct"/>
            <w:vAlign w:val="bottom"/>
          </w:tcPr>
          <w:p w:rsidR="00A408F0" w:rsidRPr="00AC138C" w:rsidRDefault="00A408F0" w:rsidP="000C3603"/>
        </w:tc>
      </w:tr>
      <w:tr w:rsidR="00A408F0" w:rsidRPr="00AC138C" w:rsidTr="00A408F0">
        <w:trPr>
          <w:trHeight w:val="1701"/>
        </w:trPr>
        <w:tc>
          <w:tcPr>
            <w:tcW w:w="1189" w:type="pct"/>
            <w:vAlign w:val="center"/>
          </w:tcPr>
          <w:p w:rsidR="00A408F0" w:rsidRPr="00AC138C" w:rsidRDefault="00A408F0" w:rsidP="00A408F0">
            <w:pPr>
              <w:pStyle w:val="TextoTabla"/>
              <w:spacing w:before="0" w:after="0"/>
              <w:jc w:val="center"/>
              <w:rPr>
                <w:color w:val="0000FF"/>
                <w:sz w:val="22"/>
              </w:rPr>
            </w:pPr>
          </w:p>
        </w:tc>
        <w:tc>
          <w:tcPr>
            <w:tcW w:w="1231" w:type="pct"/>
            <w:vAlign w:val="center"/>
          </w:tcPr>
          <w:p w:rsidR="00A408F0" w:rsidRPr="00AC138C" w:rsidRDefault="00A408F0" w:rsidP="00A408F0">
            <w:pPr>
              <w:spacing w:before="0"/>
              <w:ind w:left="0"/>
              <w:jc w:val="center"/>
              <w:rPr>
                <w:color w:val="0000FF"/>
              </w:rPr>
            </w:pPr>
            <w:r w:rsidRPr="00AC138C">
              <w:rPr>
                <w:color w:val="0000FF"/>
              </w:rPr>
              <w:t>[Nombre de Gerente de Proyecto TECNO]</w:t>
            </w:r>
          </w:p>
          <w:p w:rsidR="00A408F0" w:rsidRPr="00AC138C" w:rsidRDefault="00A408F0" w:rsidP="00A408F0">
            <w:pPr>
              <w:spacing w:before="0"/>
              <w:ind w:left="0"/>
              <w:jc w:val="center"/>
            </w:pPr>
            <w:r w:rsidRPr="00AC138C">
              <w:t>Gerente de Proyecto</w:t>
            </w:r>
          </w:p>
          <w:p w:rsidR="00A408F0" w:rsidRPr="00AC138C" w:rsidRDefault="00A408F0" w:rsidP="00A408F0">
            <w:pPr>
              <w:spacing w:before="0"/>
              <w:ind w:left="0"/>
              <w:jc w:val="center"/>
              <w:rPr>
                <w:color w:val="0000FF"/>
              </w:rPr>
            </w:pPr>
            <w:r w:rsidRPr="00AC138C">
              <w:t>Tecnología Aplicada a Negocios, S.A. de C.V.</w:t>
            </w:r>
          </w:p>
        </w:tc>
        <w:tc>
          <w:tcPr>
            <w:tcW w:w="1330" w:type="pct"/>
            <w:vAlign w:val="center"/>
          </w:tcPr>
          <w:p w:rsidR="00A408F0" w:rsidRPr="00AC138C" w:rsidRDefault="00A408F0" w:rsidP="00A408F0">
            <w:pPr>
              <w:spacing w:before="0"/>
              <w:jc w:val="center"/>
              <w:rPr>
                <w:color w:val="0000FF"/>
              </w:rPr>
            </w:pPr>
          </w:p>
        </w:tc>
        <w:tc>
          <w:tcPr>
            <w:tcW w:w="1250" w:type="pct"/>
          </w:tcPr>
          <w:p w:rsidR="00A408F0" w:rsidRPr="00AC138C" w:rsidRDefault="00A408F0" w:rsidP="00A408F0">
            <w:pPr>
              <w:spacing w:before="0"/>
              <w:jc w:val="center"/>
              <w:rPr>
                <w:color w:val="0000FF"/>
              </w:rPr>
            </w:pPr>
          </w:p>
        </w:tc>
      </w:tr>
    </w:tbl>
    <w:p w:rsidR="00A408F0" w:rsidRPr="00A408F0" w:rsidRDefault="00A408F0" w:rsidP="00DC35B3">
      <w:pPr>
        <w:ind w:left="0"/>
      </w:pPr>
    </w:p>
    <w:sectPr w:rsidR="00A408F0" w:rsidRPr="00A408F0" w:rsidSect="00C83275">
      <w:headerReference w:type="default" r:id="rId23"/>
      <w:footerReference w:type="default" r:id="rId24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71" w:rsidRDefault="00967071" w:rsidP="00CD1951">
      <w:pPr>
        <w:spacing w:before="0"/>
      </w:pPr>
      <w:r>
        <w:separator/>
      </w:r>
    </w:p>
  </w:endnote>
  <w:endnote w:type="continuationSeparator" w:id="0">
    <w:p w:rsidR="00967071" w:rsidRDefault="00967071" w:rsidP="00CD195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65" w:rsidRPr="00A10B46" w:rsidRDefault="00CD1743" w:rsidP="00CD1743">
    <w:pPr>
      <w:pStyle w:val="Piedepgina"/>
      <w:tabs>
        <w:tab w:val="left" w:pos="708"/>
      </w:tabs>
      <w:spacing w:before="60"/>
      <w:jc w:val="right"/>
    </w:pPr>
    <w:r>
      <w:rPr>
        <w:sz w:val="18"/>
        <w:szCs w:val="22"/>
      </w:rPr>
      <w:t xml:space="preserve">Formato </w:t>
    </w:r>
    <w:r w:rsidRPr="007C2378">
      <w:rPr>
        <w:b/>
        <w:sz w:val="18"/>
        <w:szCs w:val="22"/>
      </w:rPr>
      <w:t xml:space="preserve">Manual Técnico de la Solución Tecnológica, </w:t>
    </w:r>
    <w:r w:rsidR="00E33DA8" w:rsidRPr="007C2378">
      <w:rPr>
        <w:b/>
        <w:sz w:val="18"/>
        <w:szCs w:val="22"/>
      </w:rPr>
      <w:t>DES</w:t>
    </w:r>
    <w:r w:rsidR="000803B9" w:rsidRPr="007C2378">
      <w:rPr>
        <w:b/>
        <w:sz w:val="18"/>
        <w:szCs w:val="22"/>
      </w:rPr>
      <w:t>04</w:t>
    </w:r>
    <w:r w:rsidR="009B68C3" w:rsidRPr="007C2378">
      <w:rPr>
        <w:b/>
        <w:sz w:val="18"/>
        <w:szCs w:val="22"/>
      </w:rPr>
      <w:t xml:space="preserve"> </w:t>
    </w:r>
    <w:r w:rsidR="002248A7">
      <w:rPr>
        <w:b/>
        <w:sz w:val="18"/>
        <w:szCs w:val="22"/>
      </w:rPr>
      <w:t>v2.0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71" w:rsidRDefault="00967071" w:rsidP="00CD1951">
      <w:pPr>
        <w:spacing w:before="0"/>
      </w:pPr>
      <w:r>
        <w:separator/>
      </w:r>
    </w:p>
  </w:footnote>
  <w:footnote w:type="continuationSeparator" w:id="0">
    <w:p w:rsidR="00967071" w:rsidRDefault="00967071" w:rsidP="00CD195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011"/>
      <w:tblW w:w="10403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6" w:space="0" w:color="A6A6A6" w:themeColor="background1" w:themeShade="A6"/>
        <w:insideV w:val="single" w:sz="6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1830"/>
      <w:gridCol w:w="6127"/>
      <w:gridCol w:w="1332"/>
      <w:gridCol w:w="1114"/>
    </w:tblGrid>
    <w:tr w:rsidR="00E33DA8" w:rsidRPr="00E33DA8" w:rsidTr="00793DA1">
      <w:trPr>
        <w:trHeight w:val="546"/>
        <w:jc w:val="center"/>
      </w:trPr>
      <w:tc>
        <w:tcPr>
          <w:tcW w:w="1830" w:type="dxa"/>
          <w:vMerge w:val="restart"/>
          <w:vAlign w:val="center"/>
        </w:tcPr>
        <w:p w:rsidR="00E33DA8" w:rsidRPr="00E33DA8" w:rsidRDefault="00E33DA8" w:rsidP="00E33DA8">
          <w:pPr>
            <w:spacing w:before="0" w:line="360" w:lineRule="auto"/>
            <w:ind w:left="0"/>
            <w:jc w:val="center"/>
            <w:rPr>
              <w:rFonts w:cs="Arial"/>
              <w:sz w:val="24"/>
              <w:szCs w:val="24"/>
              <w:vertAlign w:val="superscript"/>
            </w:rPr>
          </w:pPr>
          <w:r w:rsidRPr="00E33DA8">
            <w:rPr>
              <w:rFonts w:cs="Arial"/>
              <w:bCs/>
              <w:noProof/>
              <w:sz w:val="24"/>
              <w:szCs w:val="24"/>
            </w:rPr>
            <w:drawing>
              <wp:inline distT="0" distB="0" distL="0" distR="0" wp14:anchorId="45F525A1" wp14:editId="68B16DB9">
                <wp:extent cx="999460" cy="1104382"/>
                <wp:effectExtent l="0" t="0" r="0" b="635"/>
                <wp:docPr id="3" name="0 Imagen" descr="logosenasicaverticalTRAJ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enasicaverticalTRAJAN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623" cy="1112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7" w:type="dxa"/>
          <w:vMerge w:val="restart"/>
          <w:vAlign w:val="bottom"/>
        </w:tcPr>
        <w:p w:rsidR="00E33DA8" w:rsidRPr="00793DA1" w:rsidRDefault="00E33DA8" w:rsidP="00E33DA8">
          <w:pPr>
            <w:spacing w:before="0"/>
            <w:ind w:left="0"/>
            <w:jc w:val="center"/>
            <w:rPr>
              <w:rFonts w:cs="Arial"/>
              <w:b/>
              <w:sz w:val="24"/>
              <w:szCs w:val="24"/>
            </w:rPr>
          </w:pPr>
          <w:r w:rsidRPr="00793DA1">
            <w:rPr>
              <w:rFonts w:cs="Arial"/>
              <w:b/>
              <w:sz w:val="24"/>
              <w:szCs w:val="24"/>
            </w:rPr>
            <w:t>Servicio Nacional de Sanidad, Inocuidad y Calidad Agroalimentaria</w:t>
          </w:r>
        </w:p>
        <w:p w:rsidR="00E33DA8" w:rsidRPr="00793DA1" w:rsidRDefault="00E33DA8" w:rsidP="00E33DA8">
          <w:pPr>
            <w:spacing w:before="0"/>
            <w:ind w:left="0"/>
            <w:jc w:val="center"/>
            <w:rPr>
              <w:rFonts w:cs="Arial"/>
              <w:b/>
              <w:sz w:val="24"/>
              <w:szCs w:val="24"/>
            </w:rPr>
          </w:pPr>
          <w:r w:rsidRPr="00793DA1">
            <w:rPr>
              <w:rFonts w:cs="Arial"/>
              <w:b/>
              <w:sz w:val="24"/>
              <w:szCs w:val="24"/>
            </w:rPr>
            <w:t>Dirección General de Administración e Informática</w:t>
          </w:r>
        </w:p>
        <w:p w:rsidR="00E33DA8" w:rsidRPr="00E33DA8" w:rsidRDefault="00E33DA8" w:rsidP="00E33DA8">
          <w:pPr>
            <w:spacing w:before="0" w:line="276" w:lineRule="auto"/>
            <w:ind w:left="0" w:right="-284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24"/>
              <w:szCs w:val="24"/>
            </w:rPr>
            <w:t>Dirección de Tecnologías de la Información</w:t>
          </w:r>
        </w:p>
      </w:tc>
      <w:tc>
        <w:tcPr>
          <w:tcW w:w="1332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16"/>
              <w:szCs w:val="16"/>
            </w:rPr>
            <w:t>Hoja</w:t>
          </w:r>
        </w:p>
      </w:tc>
      <w:tc>
        <w:tcPr>
          <w:tcW w:w="1114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16"/>
              <w:szCs w:val="16"/>
            </w:rPr>
            <w:fldChar w:fldCharType="begin"/>
          </w:r>
          <w:r w:rsidRPr="00E33DA8">
            <w:rPr>
              <w:rFonts w:cs="Arial"/>
              <w:sz w:val="16"/>
              <w:szCs w:val="16"/>
            </w:rPr>
            <w:instrText>PAGE  \* Arabic  \* MERGEFORMAT</w:instrText>
          </w:r>
          <w:r w:rsidRPr="00E33DA8">
            <w:rPr>
              <w:rFonts w:cs="Arial"/>
              <w:sz w:val="16"/>
              <w:szCs w:val="16"/>
            </w:rPr>
            <w:fldChar w:fldCharType="separate"/>
          </w:r>
          <w:r w:rsidR="00B2021D" w:rsidRPr="00B2021D">
            <w:rPr>
              <w:rFonts w:cs="Arial"/>
              <w:noProof/>
              <w:sz w:val="16"/>
              <w:szCs w:val="16"/>
              <w:lang w:val="es-ES"/>
            </w:rPr>
            <w:t>9</w:t>
          </w:r>
          <w:r w:rsidRPr="00E33DA8">
            <w:rPr>
              <w:rFonts w:cs="Arial"/>
              <w:sz w:val="16"/>
              <w:szCs w:val="16"/>
            </w:rPr>
            <w:fldChar w:fldCharType="end"/>
          </w:r>
          <w:r w:rsidRPr="00E33DA8">
            <w:rPr>
              <w:rFonts w:cs="Arial"/>
              <w:sz w:val="16"/>
              <w:szCs w:val="16"/>
              <w:lang w:val="es-ES"/>
            </w:rPr>
            <w:t xml:space="preserve"> de </w:t>
          </w:r>
          <w:r w:rsidRPr="00E33DA8">
            <w:rPr>
              <w:rFonts w:cs="Arial"/>
              <w:sz w:val="16"/>
              <w:szCs w:val="16"/>
              <w:lang w:val="es-ES_tradnl"/>
            </w:rPr>
            <w:fldChar w:fldCharType="begin"/>
          </w:r>
          <w:r w:rsidRPr="00E33DA8">
            <w:rPr>
              <w:rFonts w:cs="Arial"/>
              <w:sz w:val="16"/>
              <w:szCs w:val="16"/>
            </w:rPr>
            <w:instrText>NUMPAGES  \* Arabic  \* MERGEFORMAT</w:instrText>
          </w:r>
          <w:r w:rsidRPr="00E33DA8">
            <w:rPr>
              <w:rFonts w:eastAsiaTheme="minorHAnsi" w:cs="Arial"/>
              <w:sz w:val="16"/>
              <w:szCs w:val="16"/>
              <w:lang w:val="es-ES_tradnl" w:eastAsia="en-US"/>
            </w:rPr>
            <w:fldChar w:fldCharType="separate"/>
          </w:r>
          <w:r w:rsidR="00B2021D" w:rsidRPr="00B2021D">
            <w:rPr>
              <w:rFonts w:cs="Arial"/>
              <w:b/>
              <w:noProof/>
              <w:sz w:val="16"/>
              <w:szCs w:val="16"/>
              <w:lang w:val="es-ES"/>
            </w:rPr>
            <w:t>13</w:t>
          </w:r>
          <w:r w:rsidRPr="00E33DA8">
            <w:rPr>
              <w:rFonts w:cs="Arial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E33DA8" w:rsidRPr="00E33DA8" w:rsidTr="00793DA1">
      <w:trPr>
        <w:trHeight w:val="547"/>
        <w:jc w:val="center"/>
      </w:trPr>
      <w:tc>
        <w:tcPr>
          <w:tcW w:w="1830" w:type="dxa"/>
          <w:vMerge/>
          <w:vAlign w:val="center"/>
        </w:tcPr>
        <w:p w:rsidR="00E33DA8" w:rsidRPr="00E33DA8" w:rsidRDefault="00E33DA8" w:rsidP="00E33DA8">
          <w:pPr>
            <w:spacing w:before="0" w:line="360" w:lineRule="auto"/>
            <w:ind w:left="0"/>
            <w:jc w:val="left"/>
            <w:rPr>
              <w:rFonts w:cs="Arial"/>
              <w:bCs/>
              <w:noProof/>
              <w:sz w:val="24"/>
              <w:szCs w:val="24"/>
            </w:rPr>
          </w:pPr>
        </w:p>
      </w:tc>
      <w:tc>
        <w:tcPr>
          <w:tcW w:w="6127" w:type="dxa"/>
          <w:vMerge/>
          <w:vAlign w:val="bottom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1332" w:type="dxa"/>
          <w:vMerge w:val="restart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16"/>
              <w:szCs w:val="16"/>
            </w:rPr>
            <w:t>Fecha creación formato</w:t>
          </w:r>
        </w:p>
      </w:tc>
      <w:tc>
        <w:tcPr>
          <w:tcW w:w="1114" w:type="dxa"/>
          <w:vMerge w:val="restart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16"/>
              <w:szCs w:val="16"/>
            </w:rPr>
            <w:t>Julio-2016</w:t>
          </w:r>
        </w:p>
      </w:tc>
    </w:tr>
    <w:tr w:rsidR="00E33DA8" w:rsidRPr="00E33DA8" w:rsidTr="00793DA1">
      <w:trPr>
        <w:trHeight w:val="276"/>
        <w:jc w:val="center"/>
      </w:trPr>
      <w:tc>
        <w:tcPr>
          <w:tcW w:w="1830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sz w:val="24"/>
              <w:szCs w:val="24"/>
            </w:rPr>
          </w:pPr>
        </w:p>
      </w:tc>
      <w:tc>
        <w:tcPr>
          <w:tcW w:w="6127" w:type="dxa"/>
          <w:vMerge w:val="restart"/>
          <w:vAlign w:val="center"/>
        </w:tcPr>
        <w:p w:rsidR="00E33DA8" w:rsidRPr="00793DA1" w:rsidRDefault="00E33DA8" w:rsidP="00793DA1">
          <w:pPr>
            <w:spacing w:before="0"/>
            <w:ind w:left="0"/>
            <w:jc w:val="center"/>
            <w:rPr>
              <w:rFonts w:cs="Arial"/>
              <w:b/>
              <w:sz w:val="24"/>
              <w:szCs w:val="24"/>
            </w:rPr>
          </w:pPr>
          <w:r w:rsidRPr="00793DA1">
            <w:rPr>
              <w:rFonts w:cs="Arial"/>
              <w:b/>
              <w:sz w:val="24"/>
              <w:szCs w:val="24"/>
            </w:rPr>
            <w:t xml:space="preserve">Manual Técnico </w:t>
          </w:r>
          <w:r w:rsidR="00793DA1">
            <w:rPr>
              <w:rFonts w:cs="Arial"/>
              <w:b/>
              <w:sz w:val="24"/>
              <w:szCs w:val="24"/>
            </w:rPr>
            <w:t>d</w:t>
          </w:r>
          <w:r w:rsidRPr="00793DA1">
            <w:rPr>
              <w:rFonts w:cs="Arial"/>
              <w:b/>
              <w:sz w:val="24"/>
              <w:szCs w:val="24"/>
            </w:rPr>
            <w:t>e la Solución Tecnológica</w:t>
          </w:r>
        </w:p>
      </w:tc>
      <w:tc>
        <w:tcPr>
          <w:tcW w:w="1332" w:type="dxa"/>
          <w:vMerge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114" w:type="dxa"/>
          <w:vMerge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</w:p>
      </w:tc>
    </w:tr>
    <w:tr w:rsidR="00E33DA8" w:rsidRPr="00E33DA8" w:rsidTr="00793DA1">
      <w:trPr>
        <w:trHeight w:val="547"/>
        <w:jc w:val="center"/>
      </w:trPr>
      <w:tc>
        <w:tcPr>
          <w:tcW w:w="1830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sz w:val="24"/>
              <w:szCs w:val="24"/>
            </w:rPr>
          </w:pPr>
        </w:p>
      </w:tc>
      <w:tc>
        <w:tcPr>
          <w:tcW w:w="6127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sz w:val="24"/>
              <w:szCs w:val="24"/>
            </w:rPr>
          </w:pPr>
        </w:p>
      </w:tc>
      <w:tc>
        <w:tcPr>
          <w:tcW w:w="1332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sz w:val="16"/>
              <w:szCs w:val="16"/>
            </w:rPr>
          </w:pPr>
          <w:r w:rsidRPr="00E33DA8">
            <w:rPr>
              <w:rFonts w:cs="Arial"/>
              <w:sz w:val="16"/>
              <w:szCs w:val="16"/>
            </w:rPr>
            <w:t>Versión interna formato</w:t>
          </w:r>
        </w:p>
      </w:tc>
      <w:tc>
        <w:tcPr>
          <w:tcW w:w="1114" w:type="dxa"/>
          <w:vAlign w:val="center"/>
        </w:tcPr>
        <w:p w:rsidR="00E33DA8" w:rsidRPr="00793DA1" w:rsidRDefault="00E33DA8" w:rsidP="00E33DA8">
          <w:pPr>
            <w:spacing w:before="0"/>
            <w:ind w:left="0"/>
            <w:jc w:val="center"/>
            <w:rPr>
              <w:rFonts w:cs="Arial"/>
              <w:b/>
              <w:sz w:val="16"/>
              <w:szCs w:val="16"/>
            </w:rPr>
          </w:pPr>
          <w:r w:rsidRPr="00793DA1">
            <w:rPr>
              <w:rFonts w:cs="Arial"/>
              <w:b/>
              <w:sz w:val="16"/>
              <w:szCs w:val="16"/>
            </w:rPr>
            <w:t xml:space="preserve">DES04 </w:t>
          </w:r>
          <w:r w:rsidR="002248A7">
            <w:rPr>
              <w:rFonts w:cs="Arial"/>
              <w:b/>
              <w:sz w:val="16"/>
              <w:szCs w:val="16"/>
            </w:rPr>
            <w:t>v2.0</w:t>
          </w:r>
        </w:p>
      </w:tc>
    </w:tr>
  </w:tbl>
  <w:p w:rsidR="00CD1951" w:rsidRPr="00856FEC" w:rsidRDefault="00AB5265" w:rsidP="00FE1475">
    <w:pPr>
      <w:pStyle w:val="Encabezado"/>
      <w:tabs>
        <w:tab w:val="clear" w:pos="4419"/>
        <w:tab w:val="clear" w:pos="8838"/>
        <w:tab w:val="left" w:pos="5760"/>
      </w:tabs>
      <w:spacing w:after="240"/>
      <w:jc w:val="left"/>
      <w:rPr>
        <w:szCs w:val="16"/>
      </w:rPr>
    </w:pPr>
    <w:r>
      <w:rPr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95.6pt;height:195.6pt" o:bullet="t">
        <v:imagedata r:id="rId1" o:title="Logo Senasica"/>
      </v:shape>
    </w:pict>
  </w:numPicBullet>
  <w:numPicBullet w:numPicBulletId="1">
    <w:pict>
      <v:shape id="_x0000_i1249" type="#_x0000_t75" style="width:60.45pt;height:65.9pt" o:bullet="t">
        <v:imagedata r:id="rId2" o:title="clip_image005"/>
      </v:shape>
    </w:pict>
  </w:numPicBullet>
  <w:numPicBullet w:numPicBulletId="2">
    <w:pict>
      <v:shape id="_x0000_i1250" type="#_x0000_t75" style="width:60.45pt;height:65.9pt" o:bullet="t">
        <v:imagedata r:id="rId3" o:title="clip_image003"/>
      </v:shape>
    </w:pict>
  </w:numPicBullet>
  <w:abstractNum w:abstractNumId="0">
    <w:nsid w:val="00E0454A"/>
    <w:multiLevelType w:val="hybridMultilevel"/>
    <w:tmpl w:val="62F0E650"/>
    <w:lvl w:ilvl="0" w:tplc="0C06A856">
      <w:start w:val="1"/>
      <w:numFmt w:val="bullet"/>
      <w:pStyle w:val="SegundoNive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3EE7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22F9A"/>
    <w:multiLevelType w:val="hybridMultilevel"/>
    <w:tmpl w:val="D1E25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03E"/>
    <w:multiLevelType w:val="hybridMultilevel"/>
    <w:tmpl w:val="F638720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1A21FEA"/>
    <w:multiLevelType w:val="hybridMultilevel"/>
    <w:tmpl w:val="3968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16F4F"/>
    <w:multiLevelType w:val="hybridMultilevel"/>
    <w:tmpl w:val="0FBAAEA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1E9F7E63"/>
    <w:multiLevelType w:val="hybridMultilevel"/>
    <w:tmpl w:val="D6E6D408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AA24BD7"/>
    <w:multiLevelType w:val="multilevel"/>
    <w:tmpl w:val="FC142F2E"/>
    <w:styleLink w:val="Personalizado"/>
    <w:lvl w:ilvl="0">
      <w:start w:val="1"/>
      <w:numFmt w:val="decimal"/>
      <w:lvlText w:val="%1"/>
      <w:lvlJc w:val="left"/>
      <w:pPr>
        <w:ind w:left="288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3600" w:hanging="360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8">
    <w:nsid w:val="371301E0"/>
    <w:multiLevelType w:val="hybridMultilevel"/>
    <w:tmpl w:val="9036CD5A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41DF5A6D"/>
    <w:multiLevelType w:val="multilevel"/>
    <w:tmpl w:val="9230AC74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4E1F498C"/>
    <w:multiLevelType w:val="hybridMultilevel"/>
    <w:tmpl w:val="5E067B6A"/>
    <w:lvl w:ilvl="0" w:tplc="FF6A0A88">
      <w:start w:val="1"/>
      <w:numFmt w:val="bullet"/>
      <w:pStyle w:val="PrimerNive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66AD0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44186"/>
    <w:multiLevelType w:val="hybridMultilevel"/>
    <w:tmpl w:val="610A5320"/>
    <w:lvl w:ilvl="0" w:tplc="88048EEE">
      <w:start w:val="1"/>
      <w:numFmt w:val="bullet"/>
      <w:pStyle w:val="TercerNivel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76586"/>
    <w:multiLevelType w:val="hybridMultilevel"/>
    <w:tmpl w:val="6A76878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79272F0B"/>
    <w:multiLevelType w:val="multilevel"/>
    <w:tmpl w:val="9AFC38B0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>
      <w:start w:val="1"/>
      <w:numFmt w:val="decimal"/>
      <w:pStyle w:val="Subttulo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E037F85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3"/>
  </w:num>
  <w:num w:numId="9">
    <w:abstractNumId w:val="11"/>
  </w:num>
  <w:num w:numId="10">
    <w:abstractNumId w:val="15"/>
  </w:num>
  <w:num w:numId="11">
    <w:abstractNumId w:val="1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14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4"/>
  </w:num>
  <w:num w:numId="29">
    <w:abstractNumId w:val="2"/>
  </w:num>
  <w:num w:numId="30">
    <w:abstractNumId w:val="9"/>
  </w:num>
  <w:num w:numId="31">
    <w:abstractNumId w:val="8"/>
  </w:num>
  <w:num w:numId="32">
    <w:abstractNumId w:val="5"/>
  </w:num>
  <w:num w:numId="3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A4"/>
    <w:rsid w:val="00002B92"/>
    <w:rsid w:val="00002F2B"/>
    <w:rsid w:val="00010179"/>
    <w:rsid w:val="00010530"/>
    <w:rsid w:val="00013DA0"/>
    <w:rsid w:val="00032FE4"/>
    <w:rsid w:val="00037FD0"/>
    <w:rsid w:val="00040D40"/>
    <w:rsid w:val="00046BD4"/>
    <w:rsid w:val="00056A24"/>
    <w:rsid w:val="000617B4"/>
    <w:rsid w:val="0006599B"/>
    <w:rsid w:val="000803B9"/>
    <w:rsid w:val="000D2F1A"/>
    <w:rsid w:val="000D3657"/>
    <w:rsid w:val="00120893"/>
    <w:rsid w:val="00127E5C"/>
    <w:rsid w:val="00130E1C"/>
    <w:rsid w:val="00143E77"/>
    <w:rsid w:val="00161933"/>
    <w:rsid w:val="001852EB"/>
    <w:rsid w:val="001A4C9E"/>
    <w:rsid w:val="001B42FF"/>
    <w:rsid w:val="001B7C3A"/>
    <w:rsid w:val="001D36C5"/>
    <w:rsid w:val="001E2F9A"/>
    <w:rsid w:val="001F76C7"/>
    <w:rsid w:val="002248A7"/>
    <w:rsid w:val="0022531D"/>
    <w:rsid w:val="00226175"/>
    <w:rsid w:val="00240BC7"/>
    <w:rsid w:val="00243714"/>
    <w:rsid w:val="00246ABD"/>
    <w:rsid w:val="00250150"/>
    <w:rsid w:val="00264B06"/>
    <w:rsid w:val="00264E3E"/>
    <w:rsid w:val="00271F7E"/>
    <w:rsid w:val="00283F77"/>
    <w:rsid w:val="00286110"/>
    <w:rsid w:val="00287F30"/>
    <w:rsid w:val="002C1DC5"/>
    <w:rsid w:val="00301F4D"/>
    <w:rsid w:val="0031081B"/>
    <w:rsid w:val="003300DB"/>
    <w:rsid w:val="00330EBB"/>
    <w:rsid w:val="0035584A"/>
    <w:rsid w:val="003647FA"/>
    <w:rsid w:val="00373966"/>
    <w:rsid w:val="00374B2F"/>
    <w:rsid w:val="00393BAF"/>
    <w:rsid w:val="003A10A2"/>
    <w:rsid w:val="003C5060"/>
    <w:rsid w:val="003C65C7"/>
    <w:rsid w:val="003D5B67"/>
    <w:rsid w:val="003E1F60"/>
    <w:rsid w:val="00402E0A"/>
    <w:rsid w:val="00404476"/>
    <w:rsid w:val="00417EC5"/>
    <w:rsid w:val="0045361C"/>
    <w:rsid w:val="00484BBD"/>
    <w:rsid w:val="00497282"/>
    <w:rsid w:val="004E148A"/>
    <w:rsid w:val="004F3E9C"/>
    <w:rsid w:val="004F62A8"/>
    <w:rsid w:val="00512064"/>
    <w:rsid w:val="005147E2"/>
    <w:rsid w:val="00527309"/>
    <w:rsid w:val="00535853"/>
    <w:rsid w:val="005378DC"/>
    <w:rsid w:val="005440AA"/>
    <w:rsid w:val="00573532"/>
    <w:rsid w:val="00594312"/>
    <w:rsid w:val="005B2FB4"/>
    <w:rsid w:val="005C28F6"/>
    <w:rsid w:val="005D2C1E"/>
    <w:rsid w:val="005E7DF3"/>
    <w:rsid w:val="005F23BC"/>
    <w:rsid w:val="005F67FA"/>
    <w:rsid w:val="00605F8F"/>
    <w:rsid w:val="006232C5"/>
    <w:rsid w:val="00626BD2"/>
    <w:rsid w:val="00630716"/>
    <w:rsid w:val="00633F33"/>
    <w:rsid w:val="00664710"/>
    <w:rsid w:val="00670735"/>
    <w:rsid w:val="00682E8A"/>
    <w:rsid w:val="006C772C"/>
    <w:rsid w:val="00717F4D"/>
    <w:rsid w:val="0072126A"/>
    <w:rsid w:val="0075495F"/>
    <w:rsid w:val="007653A8"/>
    <w:rsid w:val="00782E77"/>
    <w:rsid w:val="00790CD1"/>
    <w:rsid w:val="00793DA1"/>
    <w:rsid w:val="00796111"/>
    <w:rsid w:val="00796783"/>
    <w:rsid w:val="007B611F"/>
    <w:rsid w:val="007C2378"/>
    <w:rsid w:val="007C6783"/>
    <w:rsid w:val="007D3249"/>
    <w:rsid w:val="00823000"/>
    <w:rsid w:val="00826DE5"/>
    <w:rsid w:val="00830C86"/>
    <w:rsid w:val="00833364"/>
    <w:rsid w:val="0083536E"/>
    <w:rsid w:val="00853237"/>
    <w:rsid w:val="00884C52"/>
    <w:rsid w:val="00891BEE"/>
    <w:rsid w:val="008B33F9"/>
    <w:rsid w:val="008C2445"/>
    <w:rsid w:val="008D00BC"/>
    <w:rsid w:val="008E6103"/>
    <w:rsid w:val="009118A7"/>
    <w:rsid w:val="00920AD1"/>
    <w:rsid w:val="00925278"/>
    <w:rsid w:val="00930712"/>
    <w:rsid w:val="0093424D"/>
    <w:rsid w:val="00940AB7"/>
    <w:rsid w:val="00967071"/>
    <w:rsid w:val="00982DBD"/>
    <w:rsid w:val="009974DA"/>
    <w:rsid w:val="009A3BE6"/>
    <w:rsid w:val="009B0EB7"/>
    <w:rsid w:val="009B68C3"/>
    <w:rsid w:val="009C1B15"/>
    <w:rsid w:val="009C406D"/>
    <w:rsid w:val="009E20DE"/>
    <w:rsid w:val="00A10B46"/>
    <w:rsid w:val="00A10BA4"/>
    <w:rsid w:val="00A408F0"/>
    <w:rsid w:val="00A440CA"/>
    <w:rsid w:val="00A50368"/>
    <w:rsid w:val="00A52EAF"/>
    <w:rsid w:val="00A56F4D"/>
    <w:rsid w:val="00A92D5B"/>
    <w:rsid w:val="00AA63B1"/>
    <w:rsid w:val="00AB5265"/>
    <w:rsid w:val="00AC0467"/>
    <w:rsid w:val="00AC318E"/>
    <w:rsid w:val="00AE3D3E"/>
    <w:rsid w:val="00AE6622"/>
    <w:rsid w:val="00B021A1"/>
    <w:rsid w:val="00B144A4"/>
    <w:rsid w:val="00B14843"/>
    <w:rsid w:val="00B2021D"/>
    <w:rsid w:val="00B256F9"/>
    <w:rsid w:val="00B3316A"/>
    <w:rsid w:val="00B50144"/>
    <w:rsid w:val="00B7365A"/>
    <w:rsid w:val="00B75F2F"/>
    <w:rsid w:val="00B92B5B"/>
    <w:rsid w:val="00B97D57"/>
    <w:rsid w:val="00BA7618"/>
    <w:rsid w:val="00BC325A"/>
    <w:rsid w:val="00BF3C4B"/>
    <w:rsid w:val="00BF480B"/>
    <w:rsid w:val="00C07F1E"/>
    <w:rsid w:val="00C14054"/>
    <w:rsid w:val="00C16A04"/>
    <w:rsid w:val="00C41472"/>
    <w:rsid w:val="00C458DA"/>
    <w:rsid w:val="00C6619B"/>
    <w:rsid w:val="00C765FA"/>
    <w:rsid w:val="00C83275"/>
    <w:rsid w:val="00C95D18"/>
    <w:rsid w:val="00CA1C2F"/>
    <w:rsid w:val="00CD055C"/>
    <w:rsid w:val="00CD1743"/>
    <w:rsid w:val="00CD1951"/>
    <w:rsid w:val="00D13EA5"/>
    <w:rsid w:val="00D244C5"/>
    <w:rsid w:val="00D85057"/>
    <w:rsid w:val="00D9276E"/>
    <w:rsid w:val="00DB4B78"/>
    <w:rsid w:val="00DC2B1E"/>
    <w:rsid w:val="00DC35B3"/>
    <w:rsid w:val="00DD2737"/>
    <w:rsid w:val="00DE7276"/>
    <w:rsid w:val="00E17B20"/>
    <w:rsid w:val="00E23435"/>
    <w:rsid w:val="00E2610D"/>
    <w:rsid w:val="00E27F49"/>
    <w:rsid w:val="00E333A3"/>
    <w:rsid w:val="00E33DA8"/>
    <w:rsid w:val="00E356C0"/>
    <w:rsid w:val="00E45622"/>
    <w:rsid w:val="00E5248D"/>
    <w:rsid w:val="00E61DAA"/>
    <w:rsid w:val="00E623C5"/>
    <w:rsid w:val="00E65ACA"/>
    <w:rsid w:val="00E67642"/>
    <w:rsid w:val="00E72B92"/>
    <w:rsid w:val="00E87FEA"/>
    <w:rsid w:val="00E96134"/>
    <w:rsid w:val="00EB6F68"/>
    <w:rsid w:val="00EC00C0"/>
    <w:rsid w:val="00EC4B09"/>
    <w:rsid w:val="00ED6E25"/>
    <w:rsid w:val="00EE3B41"/>
    <w:rsid w:val="00EE4205"/>
    <w:rsid w:val="00EE66EC"/>
    <w:rsid w:val="00F174B9"/>
    <w:rsid w:val="00F2460D"/>
    <w:rsid w:val="00F2705A"/>
    <w:rsid w:val="00F35783"/>
    <w:rsid w:val="00F40435"/>
    <w:rsid w:val="00F43A5F"/>
    <w:rsid w:val="00F55459"/>
    <w:rsid w:val="00F8153F"/>
    <w:rsid w:val="00FE1475"/>
    <w:rsid w:val="00FE4B03"/>
    <w:rsid w:val="00FE551C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7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C5"/>
    <w:pPr>
      <w:spacing w:before="240" w:after="0" w:line="240" w:lineRule="auto"/>
      <w:ind w:left="357"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00BC"/>
    <w:pPr>
      <w:keepNext/>
      <w:widowControl w:val="0"/>
      <w:numPr>
        <w:numId w:val="2"/>
      </w:numPr>
      <w:spacing w:before="0" w:line="240" w:lineRule="atLeast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aliases w:val="Hoja Principal"/>
    <w:next w:val="Normal"/>
    <w:link w:val="Ttulo2Car"/>
    <w:autoRedefine/>
    <w:uiPriority w:val="9"/>
    <w:unhideWhenUsed/>
    <w:qFormat/>
    <w:rsid w:val="006232C5"/>
    <w:pPr>
      <w:keepNext/>
      <w:keepLines/>
      <w:spacing w:before="180" w:after="180" w:line="24" w:lineRule="atLeast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tulo3">
    <w:name w:val="heading 3"/>
    <w:aliases w:val="Portada Nombre de Proyecto"/>
    <w:next w:val="Normal"/>
    <w:link w:val="Ttulo3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6232C5"/>
    <w:pPr>
      <w:widowControl w:val="0"/>
      <w:spacing w:before="240" w:after="0" w:line="24" w:lineRule="atLeast"/>
      <w:jc w:val="right"/>
      <w:outlineLvl w:val="4"/>
    </w:pPr>
    <w:rPr>
      <w:rFonts w:eastAsiaTheme="majorEastAsia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10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ersonalizado">
    <w:name w:val="Personalizado"/>
    <w:uiPriority w:val="99"/>
    <w:rsid w:val="006232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8D00BC"/>
    <w:rPr>
      <w:rFonts w:eastAsiaTheme="majorEastAsia" w:cstheme="majorBidi"/>
      <w:b/>
      <w:bCs/>
      <w:sz w:val="24"/>
      <w:szCs w:val="28"/>
    </w:rPr>
  </w:style>
  <w:style w:type="paragraph" w:styleId="Subttulo">
    <w:name w:val="Subtitle"/>
    <w:link w:val="SubttuloCar"/>
    <w:autoRedefine/>
    <w:uiPriority w:val="11"/>
    <w:qFormat/>
    <w:rsid w:val="00E33DA8"/>
    <w:pPr>
      <w:keepNext/>
      <w:widowControl w:val="0"/>
      <w:numPr>
        <w:ilvl w:val="1"/>
        <w:numId w:val="7"/>
      </w:numPr>
      <w:spacing w:before="240" w:after="60" w:line="24" w:lineRule="atLeast"/>
      <w:jc w:val="both"/>
      <w:outlineLvl w:val="1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3DA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6232C5"/>
    <w:pPr>
      <w:ind w:left="720"/>
      <w:contextualSpacing/>
    </w:pPr>
  </w:style>
  <w:style w:type="paragraph" w:styleId="Encabezado">
    <w:name w:val="header"/>
    <w:next w:val="Normal"/>
    <w:link w:val="EncabezadoCar"/>
    <w:autoRedefine/>
    <w:unhideWhenUsed/>
    <w:rsid w:val="006232C5"/>
    <w:pPr>
      <w:tabs>
        <w:tab w:val="center" w:pos="4419"/>
        <w:tab w:val="right" w:pos="8838"/>
      </w:tabs>
      <w:spacing w:after="0" w:line="240" w:lineRule="auto"/>
      <w:jc w:val="center"/>
    </w:pPr>
    <w:rPr>
      <w:color w:val="000000" w:themeColor="text1"/>
      <w:sz w:val="16"/>
    </w:rPr>
  </w:style>
  <w:style w:type="character" w:customStyle="1" w:styleId="EncabezadoCar">
    <w:name w:val="Encabezado Car"/>
    <w:basedOn w:val="Fuentedeprrafopredeter"/>
    <w:link w:val="Encabezado"/>
    <w:rsid w:val="006232C5"/>
    <w:rPr>
      <w:rFonts w:ascii="Arial" w:hAnsi="Arial"/>
      <w:color w:val="000000" w:themeColor="text1"/>
      <w:sz w:val="16"/>
    </w:rPr>
  </w:style>
  <w:style w:type="paragraph" w:styleId="Piedepgina">
    <w:name w:val="footer"/>
    <w:next w:val="Normal"/>
    <w:link w:val="PiedepginaCar"/>
    <w:uiPriority w:val="99"/>
    <w:unhideWhenUsed/>
    <w:rsid w:val="006232C5"/>
    <w:pPr>
      <w:tabs>
        <w:tab w:val="center" w:pos="4419"/>
        <w:tab w:val="right" w:pos="8838"/>
      </w:tabs>
      <w:spacing w:after="0" w:line="240" w:lineRule="auto"/>
      <w:ind w:right="51"/>
      <w:jc w:val="center"/>
    </w:pPr>
    <w:rPr>
      <w:bCs/>
      <w:color w:val="000000" w:themeColor="text1"/>
      <w:sz w:val="14"/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32C5"/>
    <w:rPr>
      <w:rFonts w:ascii="Arial" w:hAnsi="Arial" w:cs="Arial"/>
      <w:bCs/>
      <w:color w:val="000000" w:themeColor="text1"/>
      <w:sz w:val="14"/>
      <w:szCs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2C5"/>
    <w:rPr>
      <w:rFonts w:ascii="Tahoma" w:hAnsi="Tahoma" w:cs="Tahoma"/>
      <w:color w:val="000000" w:themeColor="text1"/>
      <w:sz w:val="16"/>
      <w:szCs w:val="16"/>
    </w:rPr>
  </w:style>
  <w:style w:type="character" w:customStyle="1" w:styleId="Ttulo2Car">
    <w:name w:val="Título 2 Car"/>
    <w:aliases w:val="Hoja Principal Car"/>
    <w:basedOn w:val="Fuentedeprrafopredeter"/>
    <w:link w:val="Ttulo2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character" w:customStyle="1" w:styleId="Ttulo3Car">
    <w:name w:val="Título 3 Car"/>
    <w:aliases w:val="Portada Nombre de Proyecto Car"/>
    <w:basedOn w:val="Fuentedeprrafopredeter"/>
    <w:link w:val="Ttulo3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</w:r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6232C5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6232C5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6232C5"/>
    <w:rPr>
      <w:rFonts w:ascii="Arial" w:eastAsiaTheme="majorEastAsia" w:hAnsi="Arial" w:cstheme="majorBidi"/>
      <w:b/>
      <w:iCs/>
      <w:color w:val="000000" w:themeColor="text1"/>
    </w:rPr>
  </w:style>
  <w:style w:type="paragraph" w:customStyle="1" w:styleId="NormalJustificacin">
    <w:name w:val="Normal Justificación"/>
    <w:autoRedefine/>
    <w:qFormat/>
    <w:rsid w:val="006232C5"/>
    <w:pPr>
      <w:spacing w:before="240" w:after="0" w:line="24" w:lineRule="atLeast"/>
    </w:pPr>
    <w:rPr>
      <w:color w:val="0341BD"/>
      <w:sz w:val="20"/>
    </w:rPr>
  </w:style>
  <w:style w:type="paragraph" w:customStyle="1" w:styleId="PrimerNivel">
    <w:name w:val="Primer Nivel"/>
    <w:next w:val="Normal"/>
    <w:autoRedefine/>
    <w:qFormat/>
    <w:rsid w:val="006232C5"/>
    <w:pPr>
      <w:numPr>
        <w:numId w:val="3"/>
      </w:numPr>
      <w:spacing w:before="240" w:after="0" w:line="240" w:lineRule="auto"/>
      <w:ind w:left="352" w:firstLine="0"/>
      <w:jc w:val="both"/>
    </w:pPr>
    <w:rPr>
      <w:color w:val="000000" w:themeColor="text1"/>
      <w:sz w:val="20"/>
    </w:rPr>
  </w:style>
  <w:style w:type="paragraph" w:customStyle="1" w:styleId="SegundoNivel">
    <w:name w:val="Segundo Nivel"/>
    <w:autoRedefine/>
    <w:qFormat/>
    <w:rsid w:val="006232C5"/>
    <w:pPr>
      <w:numPr>
        <w:numId w:val="4"/>
      </w:numPr>
      <w:spacing w:before="240" w:after="0" w:line="240" w:lineRule="auto"/>
      <w:ind w:left="851" w:firstLine="0"/>
    </w:pPr>
    <w:rPr>
      <w:color w:val="000000" w:themeColor="text1"/>
      <w:sz w:val="20"/>
    </w:rPr>
  </w:style>
  <w:style w:type="paragraph" w:customStyle="1" w:styleId="TercerNivel">
    <w:name w:val="Tercer Nivel"/>
    <w:next w:val="Normal"/>
    <w:autoRedefine/>
    <w:qFormat/>
    <w:rsid w:val="006232C5"/>
    <w:pPr>
      <w:numPr>
        <w:numId w:val="5"/>
      </w:numPr>
      <w:spacing w:before="240" w:after="0" w:line="240" w:lineRule="auto"/>
      <w:ind w:left="1134" w:firstLine="0"/>
    </w:pPr>
    <w:rPr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6232C5"/>
    <w:rPr>
      <w:color w:val="808080"/>
    </w:rPr>
  </w:style>
  <w:style w:type="table" w:styleId="Tablaconcuadrcula">
    <w:name w:val="Table Grid"/>
    <w:aliases w:val="Tabla 01"/>
    <w:basedOn w:val="Tablanormal"/>
    <w:uiPriority w:val="59"/>
    <w:rsid w:val="0062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TablaTitulo">
    <w:name w:val="Texto Tabla Titulo"/>
    <w:autoRedefine/>
    <w:qFormat/>
    <w:rsid w:val="009E20DE"/>
    <w:pPr>
      <w:spacing w:before="60" w:after="60" w:line="240" w:lineRule="auto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before="0"/>
      <w:ind w:left="0"/>
      <w:jc w:val="left"/>
    </w:pPr>
    <w:rPr>
      <w:rFonts w:cstheme="minorHAnsi"/>
      <w:bCs/>
      <w:iCs/>
      <w:szCs w:val="24"/>
    </w:rPr>
  </w:style>
  <w:style w:type="paragraph" w:styleId="TDC2">
    <w:name w:val="toc 2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after="0" w:line="240" w:lineRule="auto"/>
      <w:ind w:left="284"/>
    </w:pPr>
    <w:rPr>
      <w:rFonts w:cstheme="minorHAnsi"/>
      <w:bCs/>
      <w:noProof/>
      <w:color w:val="000000" w:themeColor="text1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232C5"/>
    <w:pPr>
      <w:spacing w:before="0"/>
      <w:ind w:left="400"/>
      <w:jc w:val="left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232C5"/>
    <w:pPr>
      <w:spacing w:before="0"/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232C5"/>
    <w:pPr>
      <w:spacing w:before="0"/>
      <w:ind w:left="80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232C5"/>
    <w:pPr>
      <w:spacing w:before="0"/>
      <w:ind w:left="100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232C5"/>
    <w:pPr>
      <w:spacing w:before="0"/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232C5"/>
    <w:pPr>
      <w:spacing w:before="0"/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232C5"/>
    <w:pPr>
      <w:spacing w:before="0"/>
      <w:ind w:left="1600"/>
      <w:jc w:val="left"/>
    </w:pPr>
    <w:rPr>
      <w:rFonts w:asciiTheme="minorHAnsi" w:hAnsiTheme="minorHAnsi" w:cstheme="minorHAnsi"/>
      <w:szCs w:val="20"/>
    </w:rPr>
  </w:style>
  <w:style w:type="character" w:styleId="Hipervnculo">
    <w:name w:val="Hyperlink"/>
    <w:basedOn w:val="Fuentedeprrafopredeter"/>
    <w:uiPriority w:val="99"/>
    <w:unhideWhenUsed/>
    <w:rsid w:val="006232C5"/>
    <w:rPr>
      <w:color w:val="0000FF" w:themeColor="hyperlink"/>
      <w:u w:val="single"/>
    </w:rPr>
  </w:style>
  <w:style w:type="paragraph" w:customStyle="1" w:styleId="TextoTabla">
    <w:name w:val="Texto Tabla"/>
    <w:qFormat/>
    <w:rsid w:val="006232C5"/>
    <w:pPr>
      <w:spacing w:before="120" w:after="120" w:line="240" w:lineRule="auto"/>
    </w:pPr>
    <w:rPr>
      <w:color w:val="000000" w:themeColor="text1"/>
      <w:sz w:val="20"/>
    </w:rPr>
  </w:style>
  <w:style w:type="paragraph" w:customStyle="1" w:styleId="Comentarios">
    <w:name w:val="Comentarios"/>
    <w:basedOn w:val="Normal"/>
    <w:qFormat/>
    <w:rsid w:val="006232C5"/>
    <w:rPr>
      <w:color w:val="0000FF"/>
    </w:rPr>
  </w:style>
  <w:style w:type="paragraph" w:customStyle="1" w:styleId="NormalBold">
    <w:name w:val="NormalBold"/>
    <w:basedOn w:val="Normal"/>
    <w:qFormat/>
    <w:rsid w:val="006232C5"/>
    <w:rPr>
      <w:b/>
    </w:rPr>
  </w:style>
  <w:style w:type="character" w:customStyle="1" w:styleId="Ttulo7Car">
    <w:name w:val="Título 7 Car"/>
    <w:basedOn w:val="Fuentedeprrafopredeter"/>
    <w:link w:val="Ttulo7"/>
    <w:uiPriority w:val="9"/>
    <w:rsid w:val="00A10BA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PrrafodelistaCar">
    <w:name w:val="Párrafo de lista Car"/>
    <w:link w:val="Prrafodelista"/>
    <w:uiPriority w:val="34"/>
    <w:locked/>
    <w:rsid w:val="00010179"/>
    <w:rPr>
      <w:rFonts w:ascii="Arial" w:hAnsi="Arial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264B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3DA8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C5"/>
    <w:pPr>
      <w:spacing w:before="240" w:after="0" w:line="240" w:lineRule="auto"/>
      <w:ind w:left="357"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00BC"/>
    <w:pPr>
      <w:keepNext/>
      <w:widowControl w:val="0"/>
      <w:numPr>
        <w:numId w:val="2"/>
      </w:numPr>
      <w:spacing w:before="0" w:line="240" w:lineRule="atLeast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aliases w:val="Hoja Principal"/>
    <w:next w:val="Normal"/>
    <w:link w:val="Ttulo2Car"/>
    <w:autoRedefine/>
    <w:uiPriority w:val="9"/>
    <w:unhideWhenUsed/>
    <w:qFormat/>
    <w:rsid w:val="006232C5"/>
    <w:pPr>
      <w:keepNext/>
      <w:keepLines/>
      <w:spacing w:before="180" w:after="180" w:line="24" w:lineRule="atLeast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tulo3">
    <w:name w:val="heading 3"/>
    <w:aliases w:val="Portada Nombre de Proyecto"/>
    <w:next w:val="Normal"/>
    <w:link w:val="Ttulo3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6232C5"/>
    <w:pPr>
      <w:widowControl w:val="0"/>
      <w:spacing w:before="240" w:after="0" w:line="24" w:lineRule="atLeast"/>
      <w:jc w:val="right"/>
      <w:outlineLvl w:val="4"/>
    </w:pPr>
    <w:rPr>
      <w:rFonts w:eastAsiaTheme="majorEastAsia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10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ersonalizado">
    <w:name w:val="Personalizado"/>
    <w:uiPriority w:val="99"/>
    <w:rsid w:val="006232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8D00BC"/>
    <w:rPr>
      <w:rFonts w:eastAsiaTheme="majorEastAsia" w:cstheme="majorBidi"/>
      <w:b/>
      <w:bCs/>
      <w:sz w:val="24"/>
      <w:szCs w:val="28"/>
    </w:rPr>
  </w:style>
  <w:style w:type="paragraph" w:styleId="Subttulo">
    <w:name w:val="Subtitle"/>
    <w:link w:val="SubttuloCar"/>
    <w:autoRedefine/>
    <w:uiPriority w:val="11"/>
    <w:qFormat/>
    <w:rsid w:val="00E33DA8"/>
    <w:pPr>
      <w:keepNext/>
      <w:widowControl w:val="0"/>
      <w:numPr>
        <w:ilvl w:val="1"/>
        <w:numId w:val="7"/>
      </w:numPr>
      <w:spacing w:before="240" w:after="60" w:line="24" w:lineRule="atLeast"/>
      <w:jc w:val="both"/>
      <w:outlineLvl w:val="1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3DA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6232C5"/>
    <w:pPr>
      <w:ind w:left="720"/>
      <w:contextualSpacing/>
    </w:pPr>
  </w:style>
  <w:style w:type="paragraph" w:styleId="Encabezado">
    <w:name w:val="header"/>
    <w:next w:val="Normal"/>
    <w:link w:val="EncabezadoCar"/>
    <w:autoRedefine/>
    <w:unhideWhenUsed/>
    <w:rsid w:val="006232C5"/>
    <w:pPr>
      <w:tabs>
        <w:tab w:val="center" w:pos="4419"/>
        <w:tab w:val="right" w:pos="8838"/>
      </w:tabs>
      <w:spacing w:after="0" w:line="240" w:lineRule="auto"/>
      <w:jc w:val="center"/>
    </w:pPr>
    <w:rPr>
      <w:color w:val="000000" w:themeColor="text1"/>
      <w:sz w:val="16"/>
    </w:rPr>
  </w:style>
  <w:style w:type="character" w:customStyle="1" w:styleId="EncabezadoCar">
    <w:name w:val="Encabezado Car"/>
    <w:basedOn w:val="Fuentedeprrafopredeter"/>
    <w:link w:val="Encabezado"/>
    <w:rsid w:val="006232C5"/>
    <w:rPr>
      <w:rFonts w:ascii="Arial" w:hAnsi="Arial"/>
      <w:color w:val="000000" w:themeColor="text1"/>
      <w:sz w:val="16"/>
    </w:rPr>
  </w:style>
  <w:style w:type="paragraph" w:styleId="Piedepgina">
    <w:name w:val="footer"/>
    <w:next w:val="Normal"/>
    <w:link w:val="PiedepginaCar"/>
    <w:uiPriority w:val="99"/>
    <w:unhideWhenUsed/>
    <w:rsid w:val="006232C5"/>
    <w:pPr>
      <w:tabs>
        <w:tab w:val="center" w:pos="4419"/>
        <w:tab w:val="right" w:pos="8838"/>
      </w:tabs>
      <w:spacing w:after="0" w:line="240" w:lineRule="auto"/>
      <w:ind w:right="51"/>
      <w:jc w:val="center"/>
    </w:pPr>
    <w:rPr>
      <w:bCs/>
      <w:color w:val="000000" w:themeColor="text1"/>
      <w:sz w:val="14"/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32C5"/>
    <w:rPr>
      <w:rFonts w:ascii="Arial" w:hAnsi="Arial" w:cs="Arial"/>
      <w:bCs/>
      <w:color w:val="000000" w:themeColor="text1"/>
      <w:sz w:val="14"/>
      <w:szCs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2C5"/>
    <w:rPr>
      <w:rFonts w:ascii="Tahoma" w:hAnsi="Tahoma" w:cs="Tahoma"/>
      <w:color w:val="000000" w:themeColor="text1"/>
      <w:sz w:val="16"/>
      <w:szCs w:val="16"/>
    </w:rPr>
  </w:style>
  <w:style w:type="character" w:customStyle="1" w:styleId="Ttulo2Car">
    <w:name w:val="Título 2 Car"/>
    <w:aliases w:val="Hoja Principal Car"/>
    <w:basedOn w:val="Fuentedeprrafopredeter"/>
    <w:link w:val="Ttulo2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character" w:customStyle="1" w:styleId="Ttulo3Car">
    <w:name w:val="Título 3 Car"/>
    <w:aliases w:val="Portada Nombre de Proyecto Car"/>
    <w:basedOn w:val="Fuentedeprrafopredeter"/>
    <w:link w:val="Ttulo3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</w:r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6232C5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6232C5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6232C5"/>
    <w:rPr>
      <w:rFonts w:ascii="Arial" w:eastAsiaTheme="majorEastAsia" w:hAnsi="Arial" w:cstheme="majorBidi"/>
      <w:b/>
      <w:iCs/>
      <w:color w:val="000000" w:themeColor="text1"/>
    </w:rPr>
  </w:style>
  <w:style w:type="paragraph" w:customStyle="1" w:styleId="NormalJustificacin">
    <w:name w:val="Normal Justificación"/>
    <w:autoRedefine/>
    <w:qFormat/>
    <w:rsid w:val="006232C5"/>
    <w:pPr>
      <w:spacing w:before="240" w:after="0" w:line="24" w:lineRule="atLeast"/>
    </w:pPr>
    <w:rPr>
      <w:color w:val="0341BD"/>
      <w:sz w:val="20"/>
    </w:rPr>
  </w:style>
  <w:style w:type="paragraph" w:customStyle="1" w:styleId="PrimerNivel">
    <w:name w:val="Primer Nivel"/>
    <w:next w:val="Normal"/>
    <w:autoRedefine/>
    <w:qFormat/>
    <w:rsid w:val="006232C5"/>
    <w:pPr>
      <w:numPr>
        <w:numId w:val="3"/>
      </w:numPr>
      <w:spacing w:before="240" w:after="0" w:line="240" w:lineRule="auto"/>
      <w:ind w:left="352" w:firstLine="0"/>
      <w:jc w:val="both"/>
    </w:pPr>
    <w:rPr>
      <w:color w:val="000000" w:themeColor="text1"/>
      <w:sz w:val="20"/>
    </w:rPr>
  </w:style>
  <w:style w:type="paragraph" w:customStyle="1" w:styleId="SegundoNivel">
    <w:name w:val="Segundo Nivel"/>
    <w:autoRedefine/>
    <w:qFormat/>
    <w:rsid w:val="006232C5"/>
    <w:pPr>
      <w:numPr>
        <w:numId w:val="4"/>
      </w:numPr>
      <w:spacing w:before="240" w:after="0" w:line="240" w:lineRule="auto"/>
      <w:ind w:left="851" w:firstLine="0"/>
    </w:pPr>
    <w:rPr>
      <w:color w:val="000000" w:themeColor="text1"/>
      <w:sz w:val="20"/>
    </w:rPr>
  </w:style>
  <w:style w:type="paragraph" w:customStyle="1" w:styleId="TercerNivel">
    <w:name w:val="Tercer Nivel"/>
    <w:next w:val="Normal"/>
    <w:autoRedefine/>
    <w:qFormat/>
    <w:rsid w:val="006232C5"/>
    <w:pPr>
      <w:numPr>
        <w:numId w:val="5"/>
      </w:numPr>
      <w:spacing w:before="240" w:after="0" w:line="240" w:lineRule="auto"/>
      <w:ind w:left="1134" w:firstLine="0"/>
    </w:pPr>
    <w:rPr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6232C5"/>
    <w:rPr>
      <w:color w:val="808080"/>
    </w:rPr>
  </w:style>
  <w:style w:type="table" w:styleId="Tablaconcuadrcula">
    <w:name w:val="Table Grid"/>
    <w:aliases w:val="Tabla 01"/>
    <w:basedOn w:val="Tablanormal"/>
    <w:uiPriority w:val="59"/>
    <w:rsid w:val="0062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TablaTitulo">
    <w:name w:val="Texto Tabla Titulo"/>
    <w:autoRedefine/>
    <w:qFormat/>
    <w:rsid w:val="009E20DE"/>
    <w:pPr>
      <w:spacing w:before="60" w:after="60" w:line="240" w:lineRule="auto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before="0"/>
      <w:ind w:left="0"/>
      <w:jc w:val="left"/>
    </w:pPr>
    <w:rPr>
      <w:rFonts w:cstheme="minorHAnsi"/>
      <w:bCs/>
      <w:iCs/>
      <w:szCs w:val="24"/>
    </w:rPr>
  </w:style>
  <w:style w:type="paragraph" w:styleId="TDC2">
    <w:name w:val="toc 2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after="0" w:line="240" w:lineRule="auto"/>
      <w:ind w:left="284"/>
    </w:pPr>
    <w:rPr>
      <w:rFonts w:cstheme="minorHAnsi"/>
      <w:bCs/>
      <w:noProof/>
      <w:color w:val="000000" w:themeColor="text1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232C5"/>
    <w:pPr>
      <w:spacing w:before="0"/>
      <w:ind w:left="400"/>
      <w:jc w:val="left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232C5"/>
    <w:pPr>
      <w:spacing w:before="0"/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232C5"/>
    <w:pPr>
      <w:spacing w:before="0"/>
      <w:ind w:left="80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232C5"/>
    <w:pPr>
      <w:spacing w:before="0"/>
      <w:ind w:left="100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232C5"/>
    <w:pPr>
      <w:spacing w:before="0"/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232C5"/>
    <w:pPr>
      <w:spacing w:before="0"/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232C5"/>
    <w:pPr>
      <w:spacing w:before="0"/>
      <w:ind w:left="1600"/>
      <w:jc w:val="left"/>
    </w:pPr>
    <w:rPr>
      <w:rFonts w:asciiTheme="minorHAnsi" w:hAnsiTheme="minorHAnsi" w:cstheme="minorHAnsi"/>
      <w:szCs w:val="20"/>
    </w:rPr>
  </w:style>
  <w:style w:type="character" w:styleId="Hipervnculo">
    <w:name w:val="Hyperlink"/>
    <w:basedOn w:val="Fuentedeprrafopredeter"/>
    <w:uiPriority w:val="99"/>
    <w:unhideWhenUsed/>
    <w:rsid w:val="006232C5"/>
    <w:rPr>
      <w:color w:val="0000FF" w:themeColor="hyperlink"/>
      <w:u w:val="single"/>
    </w:rPr>
  </w:style>
  <w:style w:type="paragraph" w:customStyle="1" w:styleId="TextoTabla">
    <w:name w:val="Texto Tabla"/>
    <w:qFormat/>
    <w:rsid w:val="006232C5"/>
    <w:pPr>
      <w:spacing w:before="120" w:after="120" w:line="240" w:lineRule="auto"/>
    </w:pPr>
    <w:rPr>
      <w:color w:val="000000" w:themeColor="text1"/>
      <w:sz w:val="20"/>
    </w:rPr>
  </w:style>
  <w:style w:type="paragraph" w:customStyle="1" w:styleId="Comentarios">
    <w:name w:val="Comentarios"/>
    <w:basedOn w:val="Normal"/>
    <w:qFormat/>
    <w:rsid w:val="006232C5"/>
    <w:rPr>
      <w:color w:val="0000FF"/>
    </w:rPr>
  </w:style>
  <w:style w:type="paragraph" w:customStyle="1" w:styleId="NormalBold">
    <w:name w:val="NormalBold"/>
    <w:basedOn w:val="Normal"/>
    <w:qFormat/>
    <w:rsid w:val="006232C5"/>
    <w:rPr>
      <w:b/>
    </w:rPr>
  </w:style>
  <w:style w:type="character" w:customStyle="1" w:styleId="Ttulo7Car">
    <w:name w:val="Título 7 Car"/>
    <w:basedOn w:val="Fuentedeprrafopredeter"/>
    <w:link w:val="Ttulo7"/>
    <w:uiPriority w:val="9"/>
    <w:rsid w:val="00A10BA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PrrafodelistaCar">
    <w:name w:val="Párrafo de lista Car"/>
    <w:link w:val="Prrafodelista"/>
    <w:uiPriority w:val="34"/>
    <w:locked/>
    <w:rsid w:val="00010179"/>
    <w:rPr>
      <w:rFonts w:ascii="Arial" w:hAnsi="Arial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264B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3DA8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svn.senasica.gob.mx/svn/Administracion/procesos%20weblogic/Procesos%20WebLogic.doc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hyperlink" Target="http://proyectos.senasica.gob.mx/AAT/Documentos%20compartidos/Arquitectura%20Aplicativa/VariablesDeAmbiente/CAL-QFD3.18_UNACAR%20Configuraci%C3%B3n%20de%20argumentos%20de%20inicio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.galvan.c\Desktop\Ejercicios\MisPlantillas\Plantilla%20para%20documentos%20vertic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7B0BAA652B457993FAEC9508C2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8B08-8146-417C-8745-A7AE17FE55AA}"/>
      </w:docPartPr>
      <w:docPartBody>
        <w:p w:rsidR="00D97DAA" w:rsidRDefault="00F03301" w:rsidP="00F03301">
          <w:pPr>
            <w:pStyle w:val="FC7B0BAA652B457993FAEC9508C2973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8753061B4294BD19C73730DD13CD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98CA-58EE-461E-88D9-CB7514911DB5}"/>
      </w:docPartPr>
      <w:docPartBody>
        <w:p w:rsidR="008408BF" w:rsidRDefault="005C6E67" w:rsidP="005C6E67">
          <w:pPr>
            <w:pStyle w:val="48753061B4294BD19C73730DD13CDE3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3728"/>
    <w:rsid w:val="000B2A67"/>
    <w:rsid w:val="000D7689"/>
    <w:rsid w:val="0013135C"/>
    <w:rsid w:val="001455A4"/>
    <w:rsid w:val="001D2F56"/>
    <w:rsid w:val="001E6A09"/>
    <w:rsid w:val="001F59AF"/>
    <w:rsid w:val="00212BC8"/>
    <w:rsid w:val="002702D1"/>
    <w:rsid w:val="002D06B7"/>
    <w:rsid w:val="002F0399"/>
    <w:rsid w:val="00322F1E"/>
    <w:rsid w:val="00347419"/>
    <w:rsid w:val="003D7F19"/>
    <w:rsid w:val="003E528C"/>
    <w:rsid w:val="004623D7"/>
    <w:rsid w:val="004A0129"/>
    <w:rsid w:val="004E6ADF"/>
    <w:rsid w:val="005813A3"/>
    <w:rsid w:val="00595094"/>
    <w:rsid w:val="005C6E67"/>
    <w:rsid w:val="0065324E"/>
    <w:rsid w:val="00677BFA"/>
    <w:rsid w:val="00724289"/>
    <w:rsid w:val="007333A9"/>
    <w:rsid w:val="007F3A46"/>
    <w:rsid w:val="007F40DC"/>
    <w:rsid w:val="00807997"/>
    <w:rsid w:val="008141D0"/>
    <w:rsid w:val="008408BF"/>
    <w:rsid w:val="008505B5"/>
    <w:rsid w:val="0085225D"/>
    <w:rsid w:val="00897676"/>
    <w:rsid w:val="008B3E1C"/>
    <w:rsid w:val="009120B4"/>
    <w:rsid w:val="00A90B14"/>
    <w:rsid w:val="00B07406"/>
    <w:rsid w:val="00B23728"/>
    <w:rsid w:val="00B72938"/>
    <w:rsid w:val="00BB7A20"/>
    <w:rsid w:val="00CA0066"/>
    <w:rsid w:val="00D30D21"/>
    <w:rsid w:val="00D6006F"/>
    <w:rsid w:val="00D97DAA"/>
    <w:rsid w:val="00DE29F7"/>
    <w:rsid w:val="00E6591C"/>
    <w:rsid w:val="00E7085D"/>
    <w:rsid w:val="00E75AE6"/>
    <w:rsid w:val="00E95DEA"/>
    <w:rsid w:val="00EF59B6"/>
    <w:rsid w:val="00F0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6E67"/>
    <w:rPr>
      <w:color w:val="808080"/>
    </w:rPr>
  </w:style>
  <w:style w:type="paragraph" w:customStyle="1" w:styleId="46358F9BD0714B93B48E2E5CC4A8E2DB">
    <w:name w:val="46358F9BD0714B93B48E2E5CC4A8E2DB"/>
    <w:rsid w:val="00B72938"/>
  </w:style>
  <w:style w:type="paragraph" w:customStyle="1" w:styleId="88020523C99B49919001B75BEE97FCD1">
    <w:name w:val="88020523C99B49919001B75BEE97FCD1"/>
    <w:rsid w:val="00595094"/>
    <w:pPr>
      <w:spacing w:after="160" w:line="259" w:lineRule="auto"/>
    </w:pPr>
  </w:style>
  <w:style w:type="paragraph" w:customStyle="1" w:styleId="C83123A9634C4379909508120380EE68">
    <w:name w:val="C83123A9634C4379909508120380EE68"/>
    <w:rsid w:val="00E75AE6"/>
    <w:pPr>
      <w:spacing w:after="160" w:line="259" w:lineRule="auto"/>
    </w:pPr>
  </w:style>
  <w:style w:type="paragraph" w:customStyle="1" w:styleId="269EB14B5FA544E1AFFFD60F4C1F84E7">
    <w:name w:val="269EB14B5FA544E1AFFFD60F4C1F84E7"/>
    <w:rsid w:val="00E75AE6"/>
    <w:pPr>
      <w:spacing w:after="160" w:line="259" w:lineRule="auto"/>
    </w:pPr>
  </w:style>
  <w:style w:type="paragraph" w:customStyle="1" w:styleId="FC7B0BAA652B457993FAEC9508C2973A">
    <w:name w:val="FC7B0BAA652B457993FAEC9508C2973A"/>
    <w:rsid w:val="00F03301"/>
    <w:pPr>
      <w:spacing w:after="160" w:line="259" w:lineRule="auto"/>
    </w:pPr>
  </w:style>
  <w:style w:type="paragraph" w:customStyle="1" w:styleId="48753061B4294BD19C73730DD13CDE3A">
    <w:name w:val="48753061B4294BD19C73730DD13CDE3A"/>
    <w:rsid w:val="005C6E67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48F19BA4B4F409855EE35B06E3AF9" ma:contentTypeVersion="0" ma:contentTypeDescription="Crear nuevo documento." ma:contentTypeScope="" ma:versionID="894130993189f2c469cfd3ed3f54d4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73968-1D7C-4604-BAFF-1B4057BE2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3ED03-8BD8-4769-BFD7-D4E8E5EC7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C9E59A-ADFA-4D4A-A44B-DB5C05466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FE8C6C-1192-42A8-84AF-D4B9F3DF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documentos vertical</Template>
  <TotalTime>222</TotalTime>
  <Pages>13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Gerardo Aviña Aguilar</dc:creator>
  <cp:lastModifiedBy>Rodrigo Igor Villanueva Nieto</cp:lastModifiedBy>
  <cp:revision>26</cp:revision>
  <cp:lastPrinted>2016-10-07T14:47:00Z</cp:lastPrinted>
  <dcterms:created xsi:type="dcterms:W3CDTF">2016-09-30T16:54:00Z</dcterms:created>
  <dcterms:modified xsi:type="dcterms:W3CDTF">2017-07-27T02:42:00Z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0x010100FB648F19BA4B4F409855EE35B06E3AF9</vt:lpwstr>
  </property>
</Properties>
</file>